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9883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5"/>
        <w:gridCol w:w="2993"/>
        <w:gridCol w:w="3165"/>
      </w:tblGrid>
      <w:tr w:rsidR="008B0FC7" w:rsidTr="00EC193B">
        <w:trPr>
          <w:trHeight w:val="1473"/>
        </w:trPr>
        <w:tc>
          <w:tcPr>
            <w:tcW w:w="3725" w:type="dxa"/>
          </w:tcPr>
          <w:p w:rsidR="008B0FC7" w:rsidRPr="005E2124" w:rsidRDefault="008B0FC7" w:rsidP="00EC193B">
            <w:pPr>
              <w:pStyle w:val="TableParagraph"/>
              <w:spacing w:before="5"/>
              <w:rPr>
                <w:sz w:val="31"/>
              </w:rPr>
            </w:pPr>
          </w:p>
          <w:p w:rsidR="008B0FC7" w:rsidRPr="005E2124" w:rsidRDefault="008B0FC7" w:rsidP="00EC193B">
            <w:pPr>
              <w:pStyle w:val="TableParagraph"/>
              <w:ind w:left="11"/>
              <w:jc w:val="center"/>
              <w:rPr>
                <w:b/>
                <w:sz w:val="32"/>
                <w:lang w:val="fr-FR"/>
              </w:rPr>
            </w:pPr>
            <w:r w:rsidRPr="005E2124">
              <w:rPr>
                <w:b/>
                <w:sz w:val="32"/>
                <w:lang w:val="fr-FR"/>
              </w:rPr>
              <w:t xml:space="preserve">Fédération Française </w:t>
            </w:r>
          </w:p>
          <w:p w:rsidR="008B0FC7" w:rsidRPr="005E2124" w:rsidRDefault="009F53EF" w:rsidP="00EC193B">
            <w:pPr>
              <w:pStyle w:val="TableParagraph"/>
              <w:ind w:left="11"/>
              <w:jc w:val="center"/>
              <w:rPr>
                <w:b/>
                <w:sz w:val="32"/>
                <w:lang w:val="fr-FR"/>
              </w:rPr>
            </w:pPr>
            <w:proofErr w:type="gramStart"/>
            <w:r>
              <w:rPr>
                <w:b/>
                <w:sz w:val="32"/>
                <w:lang w:val="fr-FR"/>
              </w:rPr>
              <w:t>de</w:t>
            </w:r>
            <w:proofErr w:type="gramEnd"/>
            <w:r>
              <w:rPr>
                <w:b/>
                <w:sz w:val="32"/>
                <w:lang w:val="fr-FR"/>
              </w:rPr>
              <w:t xml:space="preserve"> </w:t>
            </w:r>
            <w:proofErr w:type="spellStart"/>
            <w:r w:rsidR="008B0FC7" w:rsidRPr="005E2124">
              <w:rPr>
                <w:b/>
                <w:sz w:val="32"/>
                <w:lang w:val="fr-FR"/>
              </w:rPr>
              <w:t>Baseball</w:t>
            </w:r>
            <w:proofErr w:type="spellEnd"/>
            <w:r w:rsidR="008B0FC7" w:rsidRPr="005E2124">
              <w:rPr>
                <w:b/>
                <w:sz w:val="32"/>
                <w:lang w:val="fr-FR"/>
              </w:rPr>
              <w:t xml:space="preserve"> et Softball</w:t>
            </w:r>
          </w:p>
        </w:tc>
        <w:tc>
          <w:tcPr>
            <w:tcW w:w="2993" w:type="dxa"/>
          </w:tcPr>
          <w:p w:rsidR="008B0FC7" w:rsidRPr="005E2124" w:rsidRDefault="008B0FC7" w:rsidP="00EC193B">
            <w:pPr>
              <w:pStyle w:val="TableParagraph"/>
              <w:ind w:left="826"/>
              <w:rPr>
                <w:sz w:val="20"/>
              </w:rPr>
            </w:pPr>
            <w:r w:rsidRPr="005E2124">
              <w:rPr>
                <w:noProof/>
                <w:sz w:val="20"/>
                <w:lang w:bidi="ar-SA"/>
              </w:rPr>
              <w:drawing>
                <wp:inline distT="0" distB="0" distL="0" distR="0">
                  <wp:extent cx="843358" cy="892111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3358" cy="892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5" w:type="dxa"/>
          </w:tcPr>
          <w:p w:rsidR="008B0FC7" w:rsidRPr="005E2124" w:rsidRDefault="008B0FC7" w:rsidP="00EC193B">
            <w:pPr>
              <w:pStyle w:val="TableParagraph"/>
              <w:spacing w:before="5"/>
              <w:rPr>
                <w:sz w:val="27"/>
              </w:rPr>
            </w:pPr>
          </w:p>
          <w:p w:rsidR="008B0FC7" w:rsidRPr="008B0FC7" w:rsidRDefault="007D0AB9" w:rsidP="00EC193B">
            <w:pPr>
              <w:pStyle w:val="TableParagraph"/>
              <w:jc w:val="center"/>
              <w:rPr>
                <w:b/>
                <w:sz w:val="32"/>
                <w:szCs w:val="32"/>
                <w:lang w:val="fr-FR"/>
              </w:rPr>
            </w:pPr>
            <w:r>
              <w:rPr>
                <w:b/>
                <w:sz w:val="32"/>
                <w:szCs w:val="32"/>
                <w:lang w:val="fr-FR"/>
              </w:rPr>
              <w:t>Challenge</w:t>
            </w:r>
            <w:r w:rsidR="008B0FC7" w:rsidRPr="008B0FC7">
              <w:rPr>
                <w:b/>
                <w:sz w:val="32"/>
                <w:szCs w:val="32"/>
                <w:lang w:val="fr-FR"/>
              </w:rPr>
              <w:t xml:space="preserve"> de France  </w:t>
            </w:r>
          </w:p>
          <w:p w:rsidR="008B0FC7" w:rsidRPr="005E2124" w:rsidRDefault="008B0FC7" w:rsidP="00EC193B">
            <w:pPr>
              <w:pStyle w:val="TableParagraph"/>
              <w:jc w:val="center"/>
              <w:rPr>
                <w:b/>
                <w:sz w:val="28"/>
              </w:rPr>
            </w:pPr>
            <w:r w:rsidRPr="008B0FC7">
              <w:rPr>
                <w:b/>
                <w:sz w:val="32"/>
                <w:szCs w:val="32"/>
                <w:lang w:val="fr-FR"/>
              </w:rPr>
              <w:t>201</w:t>
            </w:r>
            <w:r w:rsidR="00594A9F">
              <w:rPr>
                <w:b/>
                <w:sz w:val="32"/>
                <w:szCs w:val="32"/>
                <w:lang w:val="fr-FR"/>
              </w:rPr>
              <w:t>9</w:t>
            </w:r>
          </w:p>
        </w:tc>
      </w:tr>
    </w:tbl>
    <w:tbl>
      <w:tblPr>
        <w:tblStyle w:val="TableNormal"/>
        <w:tblpPr w:leftFromText="141" w:rightFromText="141" w:vertAnchor="text" w:horzAnchor="page" w:tblpX="622" w:tblpY="1248"/>
        <w:tblW w:w="105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9"/>
        <w:gridCol w:w="2180"/>
        <w:gridCol w:w="1417"/>
        <w:gridCol w:w="834"/>
        <w:gridCol w:w="1144"/>
        <w:gridCol w:w="1186"/>
        <w:gridCol w:w="1138"/>
        <w:gridCol w:w="705"/>
        <w:gridCol w:w="656"/>
        <w:gridCol w:w="807"/>
      </w:tblGrid>
      <w:tr w:rsidR="008B0FC7" w:rsidRPr="007E3257" w:rsidTr="009F1CA7">
        <w:trPr>
          <w:trHeight w:val="827"/>
        </w:trPr>
        <w:tc>
          <w:tcPr>
            <w:tcW w:w="519" w:type="dxa"/>
            <w:vMerge w:val="restart"/>
          </w:tcPr>
          <w:p w:rsidR="008B0FC7" w:rsidRPr="008B0FC7" w:rsidRDefault="008B0FC7" w:rsidP="008B0FC7">
            <w:pPr>
              <w:pStyle w:val="TableParagraph"/>
              <w:rPr>
                <w:lang w:val="fr-FR"/>
              </w:rPr>
            </w:pPr>
          </w:p>
        </w:tc>
        <w:tc>
          <w:tcPr>
            <w:tcW w:w="2180" w:type="dxa"/>
            <w:vMerge w:val="restart"/>
            <w:vAlign w:val="center"/>
          </w:tcPr>
          <w:p w:rsidR="008B0FC7" w:rsidRPr="00774C72" w:rsidRDefault="008B0FC7" w:rsidP="009F1CA7">
            <w:pPr>
              <w:pStyle w:val="TableParagraph"/>
              <w:spacing w:before="1"/>
              <w:ind w:right="748"/>
              <w:jc w:val="center"/>
              <w:rPr>
                <w:b/>
                <w:sz w:val="24"/>
                <w:lang w:val="fr-FR"/>
              </w:rPr>
            </w:pPr>
            <w:r w:rsidRPr="00774C72">
              <w:rPr>
                <w:b/>
                <w:w w:val="90"/>
                <w:sz w:val="24"/>
              </w:rPr>
              <w:t>Nom</w:t>
            </w:r>
          </w:p>
        </w:tc>
        <w:tc>
          <w:tcPr>
            <w:tcW w:w="1417" w:type="dxa"/>
            <w:vMerge w:val="restart"/>
            <w:vAlign w:val="center"/>
          </w:tcPr>
          <w:p w:rsidR="008B0FC7" w:rsidRPr="00774C72" w:rsidRDefault="008B0FC7" w:rsidP="009F1CA7">
            <w:pPr>
              <w:pStyle w:val="TableParagraph"/>
              <w:jc w:val="center"/>
              <w:rPr>
                <w:b/>
                <w:sz w:val="24"/>
                <w:szCs w:val="24"/>
                <w:lang w:val="fr-FR"/>
              </w:rPr>
            </w:pPr>
            <w:proofErr w:type="spellStart"/>
            <w:r w:rsidRPr="00774C72">
              <w:rPr>
                <w:b/>
                <w:w w:val="90"/>
                <w:sz w:val="24"/>
              </w:rPr>
              <w:t>Prénom</w:t>
            </w:r>
            <w:proofErr w:type="spellEnd"/>
          </w:p>
        </w:tc>
        <w:tc>
          <w:tcPr>
            <w:tcW w:w="834" w:type="dxa"/>
            <w:vMerge w:val="restart"/>
            <w:vAlign w:val="center"/>
          </w:tcPr>
          <w:p w:rsidR="008B0FC7" w:rsidRPr="00774C72" w:rsidRDefault="008B0FC7" w:rsidP="003B4A68">
            <w:pPr>
              <w:pStyle w:val="TableParagraph"/>
              <w:ind w:left="258" w:right="4" w:firstLine="12"/>
              <w:rPr>
                <w:b/>
                <w:sz w:val="24"/>
                <w:szCs w:val="24"/>
                <w:lang w:val="fr-FR"/>
              </w:rPr>
            </w:pPr>
            <w:r w:rsidRPr="003B4A68">
              <w:rPr>
                <w:b/>
                <w:w w:val="90"/>
                <w:sz w:val="20"/>
                <w:szCs w:val="24"/>
                <w:lang w:val="fr-FR"/>
              </w:rPr>
              <w:t xml:space="preserve">*E </w:t>
            </w:r>
            <w:r w:rsidR="00695C4E">
              <w:rPr>
                <w:b/>
                <w:w w:val="90"/>
                <w:sz w:val="20"/>
                <w:szCs w:val="24"/>
                <w:lang w:val="fr-FR"/>
              </w:rPr>
              <w:t xml:space="preserve">/ EU </w:t>
            </w:r>
            <w:r w:rsidR="00E20FBE" w:rsidRPr="003B4A68">
              <w:rPr>
                <w:b/>
                <w:w w:val="90"/>
                <w:sz w:val="20"/>
                <w:szCs w:val="24"/>
                <w:lang w:val="fr-FR"/>
              </w:rPr>
              <w:t>/</w:t>
            </w:r>
            <w:r w:rsidR="002F33D0" w:rsidRPr="003B4A68">
              <w:rPr>
                <w:b/>
                <w:w w:val="90"/>
                <w:sz w:val="20"/>
                <w:szCs w:val="24"/>
                <w:lang w:val="fr-FR"/>
              </w:rPr>
              <w:t xml:space="preserve"> </w:t>
            </w:r>
            <w:r w:rsidR="00695C4E">
              <w:rPr>
                <w:b/>
                <w:w w:val="90"/>
                <w:sz w:val="20"/>
                <w:szCs w:val="24"/>
                <w:lang w:val="fr-FR"/>
              </w:rPr>
              <w:t>EX / M</w:t>
            </w:r>
            <w:r w:rsidRPr="003B4A68">
              <w:rPr>
                <w:b/>
                <w:w w:val="90"/>
                <w:sz w:val="20"/>
                <w:szCs w:val="24"/>
                <w:lang w:val="fr-FR"/>
              </w:rPr>
              <w:t xml:space="preserve"> </w:t>
            </w:r>
            <w:r w:rsidR="00E20FBE" w:rsidRPr="003B4A68">
              <w:rPr>
                <w:b/>
                <w:w w:val="90"/>
                <w:sz w:val="20"/>
                <w:szCs w:val="24"/>
                <w:lang w:val="fr-FR"/>
              </w:rPr>
              <w:t>/</w:t>
            </w:r>
            <w:r w:rsidRPr="003B4A68">
              <w:rPr>
                <w:b/>
                <w:w w:val="85"/>
                <w:sz w:val="20"/>
                <w:szCs w:val="24"/>
                <w:lang w:val="fr-FR"/>
              </w:rPr>
              <w:t>18U</w:t>
            </w:r>
          </w:p>
        </w:tc>
        <w:tc>
          <w:tcPr>
            <w:tcW w:w="1144" w:type="dxa"/>
            <w:vMerge w:val="restart"/>
            <w:vAlign w:val="center"/>
          </w:tcPr>
          <w:p w:rsidR="008B0FC7" w:rsidRPr="00DC6167" w:rsidRDefault="008B0FC7" w:rsidP="009F1CA7">
            <w:pPr>
              <w:pStyle w:val="TableParagraph"/>
              <w:spacing w:before="119"/>
              <w:ind w:left="138" w:right="127" w:firstLine="91"/>
              <w:jc w:val="center"/>
              <w:rPr>
                <w:b/>
                <w:sz w:val="24"/>
                <w:szCs w:val="24"/>
                <w:lang w:val="fr-FR"/>
              </w:rPr>
            </w:pPr>
            <w:r w:rsidRPr="00DC6167">
              <w:rPr>
                <w:b/>
                <w:w w:val="90"/>
                <w:sz w:val="24"/>
                <w:szCs w:val="24"/>
                <w:lang w:val="fr-FR"/>
              </w:rPr>
              <w:t xml:space="preserve">Date de </w:t>
            </w:r>
            <w:r w:rsidRPr="00DC6167">
              <w:rPr>
                <w:b/>
                <w:w w:val="80"/>
                <w:sz w:val="24"/>
                <w:szCs w:val="24"/>
                <w:lang w:val="fr-FR"/>
              </w:rPr>
              <w:t>naissance</w:t>
            </w:r>
          </w:p>
        </w:tc>
        <w:tc>
          <w:tcPr>
            <w:tcW w:w="1186" w:type="dxa"/>
            <w:vMerge w:val="restart"/>
            <w:vAlign w:val="center"/>
          </w:tcPr>
          <w:p w:rsidR="008B0FC7" w:rsidRPr="00DC6167" w:rsidRDefault="008B0FC7" w:rsidP="009F1CA7">
            <w:pPr>
              <w:pStyle w:val="TableParagraph"/>
              <w:spacing w:before="1"/>
              <w:jc w:val="center"/>
              <w:rPr>
                <w:b/>
                <w:sz w:val="24"/>
                <w:szCs w:val="24"/>
                <w:lang w:val="fr-FR"/>
              </w:rPr>
            </w:pPr>
            <w:r w:rsidRPr="00DC6167">
              <w:rPr>
                <w:b/>
                <w:w w:val="95"/>
                <w:sz w:val="24"/>
                <w:szCs w:val="24"/>
                <w:lang w:val="fr-FR"/>
              </w:rPr>
              <w:t>N° licence</w:t>
            </w:r>
          </w:p>
        </w:tc>
        <w:tc>
          <w:tcPr>
            <w:tcW w:w="1138" w:type="dxa"/>
            <w:vMerge w:val="restart"/>
            <w:vAlign w:val="center"/>
          </w:tcPr>
          <w:p w:rsidR="008B0FC7" w:rsidRPr="00DC6167" w:rsidRDefault="008B0FC7" w:rsidP="009F1CA7">
            <w:pPr>
              <w:pStyle w:val="TableParagraph"/>
              <w:ind w:right="38"/>
              <w:jc w:val="center"/>
              <w:rPr>
                <w:b/>
                <w:sz w:val="24"/>
                <w:szCs w:val="24"/>
                <w:lang w:val="fr-FR"/>
              </w:rPr>
            </w:pPr>
            <w:r w:rsidRPr="00DC6167">
              <w:rPr>
                <w:b/>
                <w:w w:val="80"/>
                <w:sz w:val="24"/>
                <w:szCs w:val="24"/>
                <w:lang w:val="fr-FR"/>
              </w:rPr>
              <w:t>Nationalit</w:t>
            </w:r>
            <w:r w:rsidRPr="00DC6167">
              <w:rPr>
                <w:b/>
                <w:w w:val="90"/>
                <w:sz w:val="24"/>
                <w:szCs w:val="24"/>
                <w:lang w:val="fr-FR"/>
              </w:rPr>
              <w:t>é</w:t>
            </w:r>
          </w:p>
        </w:tc>
        <w:tc>
          <w:tcPr>
            <w:tcW w:w="1361" w:type="dxa"/>
            <w:gridSpan w:val="2"/>
          </w:tcPr>
          <w:p w:rsidR="008B0FC7" w:rsidRPr="00DC6167" w:rsidRDefault="008B0FC7" w:rsidP="008B0FC7">
            <w:pPr>
              <w:pStyle w:val="TableParagraph"/>
              <w:spacing w:line="275" w:lineRule="exact"/>
              <w:ind w:left="148" w:right="148"/>
              <w:jc w:val="center"/>
              <w:rPr>
                <w:b/>
                <w:sz w:val="24"/>
                <w:lang w:val="fr-FR"/>
              </w:rPr>
            </w:pPr>
            <w:r w:rsidRPr="00DC6167">
              <w:rPr>
                <w:b/>
                <w:sz w:val="24"/>
                <w:lang w:val="fr-FR"/>
              </w:rPr>
              <w:t>N°</w:t>
            </w:r>
          </w:p>
          <w:p w:rsidR="008B0FC7" w:rsidRPr="00DC6167" w:rsidRDefault="008B0FC7" w:rsidP="008B0FC7">
            <w:pPr>
              <w:pStyle w:val="TableParagraph"/>
              <w:spacing w:line="254" w:lineRule="exact"/>
              <w:ind w:left="148" w:right="148"/>
              <w:jc w:val="center"/>
              <w:rPr>
                <w:b/>
                <w:sz w:val="24"/>
                <w:lang w:val="fr-FR"/>
              </w:rPr>
            </w:pPr>
            <w:r w:rsidRPr="00DC6167">
              <w:rPr>
                <w:b/>
                <w:w w:val="90"/>
                <w:sz w:val="24"/>
                <w:lang w:val="fr-FR"/>
              </w:rPr>
              <w:t>Uniforme</w:t>
            </w:r>
          </w:p>
        </w:tc>
        <w:tc>
          <w:tcPr>
            <w:tcW w:w="807" w:type="dxa"/>
          </w:tcPr>
          <w:p w:rsidR="008B0FC7" w:rsidRPr="008B0FC7" w:rsidRDefault="008B0FC7" w:rsidP="008B0FC7">
            <w:pPr>
              <w:pStyle w:val="TableParagraph"/>
              <w:spacing w:before="9"/>
              <w:rPr>
                <w:b/>
                <w:sz w:val="17"/>
              </w:rPr>
            </w:pPr>
          </w:p>
          <w:p w:rsidR="008B0FC7" w:rsidRPr="008B0FC7" w:rsidRDefault="008B0FC7" w:rsidP="008B0FC7">
            <w:pPr>
              <w:pStyle w:val="TableParagraph"/>
              <w:spacing w:before="1"/>
              <w:ind w:left="107"/>
              <w:jc w:val="center"/>
              <w:rPr>
                <w:b/>
                <w:w w:val="90"/>
                <w:sz w:val="18"/>
              </w:rPr>
            </w:pPr>
            <w:r w:rsidRPr="008B0FC7">
              <w:rPr>
                <w:b/>
                <w:w w:val="90"/>
                <w:sz w:val="18"/>
              </w:rPr>
              <w:t>Position</w:t>
            </w:r>
          </w:p>
          <w:p w:rsidR="008B0FC7" w:rsidRPr="008B0FC7" w:rsidRDefault="008B0FC7" w:rsidP="008B0FC7">
            <w:pPr>
              <w:pStyle w:val="TableParagraph"/>
              <w:spacing w:before="1"/>
              <w:ind w:left="107"/>
              <w:jc w:val="center"/>
              <w:rPr>
                <w:b/>
                <w:sz w:val="14"/>
                <w:szCs w:val="14"/>
              </w:rPr>
            </w:pPr>
            <w:r w:rsidRPr="008B0FC7">
              <w:rPr>
                <w:b/>
                <w:w w:val="90"/>
                <w:sz w:val="14"/>
                <w:szCs w:val="14"/>
              </w:rPr>
              <w:t>(L/C/IF/OF)</w:t>
            </w:r>
          </w:p>
        </w:tc>
      </w:tr>
      <w:tr w:rsidR="008B0FC7" w:rsidTr="009F1CA7">
        <w:trPr>
          <w:trHeight w:val="275"/>
        </w:trPr>
        <w:tc>
          <w:tcPr>
            <w:tcW w:w="519" w:type="dxa"/>
            <w:vMerge/>
            <w:tcBorders>
              <w:top w:val="nil"/>
            </w:tcBorders>
          </w:tcPr>
          <w:p w:rsidR="008B0FC7" w:rsidRDefault="008B0FC7" w:rsidP="008B0FC7"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 w:rsidR="008B0FC7" w:rsidRPr="008B0FC7" w:rsidRDefault="008B0FC7" w:rsidP="008B0FC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 w:rsidR="008B0FC7" w:rsidRPr="008B0FC7" w:rsidRDefault="008B0FC7" w:rsidP="008B0FC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834" w:type="dxa"/>
            <w:vMerge/>
            <w:tcBorders>
              <w:top w:val="nil"/>
            </w:tcBorders>
          </w:tcPr>
          <w:p w:rsidR="008B0FC7" w:rsidRPr="008B0FC7" w:rsidRDefault="008B0FC7" w:rsidP="008B0FC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44" w:type="dxa"/>
            <w:vMerge/>
            <w:tcBorders>
              <w:top w:val="nil"/>
            </w:tcBorders>
          </w:tcPr>
          <w:p w:rsidR="008B0FC7" w:rsidRPr="008B0FC7" w:rsidRDefault="008B0FC7" w:rsidP="008B0FC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86" w:type="dxa"/>
            <w:vMerge/>
            <w:tcBorders>
              <w:top w:val="nil"/>
            </w:tcBorders>
          </w:tcPr>
          <w:p w:rsidR="008B0FC7" w:rsidRPr="008B0FC7" w:rsidRDefault="008B0FC7" w:rsidP="008B0FC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38" w:type="dxa"/>
            <w:vMerge/>
            <w:tcBorders>
              <w:top w:val="nil"/>
            </w:tcBorders>
          </w:tcPr>
          <w:p w:rsidR="008B0FC7" w:rsidRPr="008B0FC7" w:rsidRDefault="008B0FC7" w:rsidP="008B0FC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05" w:type="dxa"/>
          </w:tcPr>
          <w:p w:rsidR="008B0FC7" w:rsidRPr="00DC6167" w:rsidRDefault="008B0FC7" w:rsidP="008B0FC7">
            <w:pPr>
              <w:pStyle w:val="TableParagraph"/>
              <w:spacing w:before="1"/>
              <w:ind w:left="101"/>
              <w:jc w:val="center"/>
              <w:rPr>
                <w:b/>
                <w:sz w:val="16"/>
                <w:lang w:val="fr-FR"/>
              </w:rPr>
            </w:pPr>
            <w:r>
              <w:rPr>
                <w:b/>
                <w:w w:val="90"/>
                <w:sz w:val="16"/>
                <w:lang w:val="fr-FR"/>
              </w:rPr>
              <w:t>Home</w:t>
            </w:r>
          </w:p>
        </w:tc>
        <w:tc>
          <w:tcPr>
            <w:tcW w:w="656" w:type="dxa"/>
          </w:tcPr>
          <w:p w:rsidR="008B0FC7" w:rsidRPr="00DC6167" w:rsidRDefault="008B0FC7" w:rsidP="008B0FC7">
            <w:pPr>
              <w:pStyle w:val="TableParagraph"/>
              <w:spacing w:before="1"/>
              <w:ind w:left="106"/>
              <w:jc w:val="center"/>
              <w:rPr>
                <w:b/>
                <w:sz w:val="16"/>
                <w:lang w:val="fr-FR"/>
              </w:rPr>
            </w:pPr>
            <w:proofErr w:type="spellStart"/>
            <w:r>
              <w:rPr>
                <w:b/>
                <w:w w:val="90"/>
                <w:sz w:val="16"/>
                <w:lang w:val="fr-FR"/>
              </w:rPr>
              <w:t>Visit</w:t>
            </w:r>
            <w:proofErr w:type="spellEnd"/>
            <w:r>
              <w:rPr>
                <w:b/>
                <w:w w:val="90"/>
                <w:sz w:val="16"/>
                <w:lang w:val="fr-FR"/>
              </w:rPr>
              <w:t>.</w:t>
            </w:r>
          </w:p>
        </w:tc>
        <w:tc>
          <w:tcPr>
            <w:tcW w:w="807" w:type="dxa"/>
          </w:tcPr>
          <w:p w:rsidR="008B0FC7" w:rsidRPr="00DC6167" w:rsidRDefault="008B0FC7" w:rsidP="008B0FC7">
            <w:pPr>
              <w:pStyle w:val="TableParagraph"/>
              <w:rPr>
                <w:sz w:val="20"/>
                <w:lang w:val="fr-FR"/>
              </w:rPr>
            </w:pPr>
          </w:p>
        </w:tc>
      </w:tr>
      <w:tr w:rsidR="008B0FC7" w:rsidTr="008B0FC7">
        <w:trPr>
          <w:trHeight w:val="114"/>
        </w:trPr>
        <w:tc>
          <w:tcPr>
            <w:tcW w:w="10586" w:type="dxa"/>
            <w:gridSpan w:val="10"/>
            <w:tcBorders>
              <w:left w:val="nil"/>
              <w:right w:val="nil"/>
            </w:tcBorders>
          </w:tcPr>
          <w:p w:rsidR="008B0FC7" w:rsidRDefault="008B0FC7" w:rsidP="008B0FC7">
            <w:pPr>
              <w:pStyle w:val="TableParagraph"/>
              <w:rPr>
                <w:sz w:val="6"/>
              </w:rPr>
            </w:pPr>
          </w:p>
        </w:tc>
      </w:tr>
      <w:tr w:rsidR="009F1CA7" w:rsidTr="009F1CA7">
        <w:trPr>
          <w:trHeight w:val="253"/>
        </w:trPr>
        <w:tc>
          <w:tcPr>
            <w:tcW w:w="519" w:type="dxa"/>
          </w:tcPr>
          <w:p w:rsidR="009F1CA7" w:rsidRPr="006822A3" w:rsidRDefault="009F1CA7" w:rsidP="009F1CA7">
            <w:pPr>
              <w:pStyle w:val="TableParagraph"/>
              <w:spacing w:before="1" w:line="233" w:lineRule="exact"/>
              <w:ind w:right="99"/>
              <w:jc w:val="right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180" w:type="dxa"/>
          </w:tcPr>
          <w:p w:rsidR="009F1CA7" w:rsidRPr="006822A3" w:rsidRDefault="009F1CA7" w:rsidP="009F1CA7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BAOUI</w:t>
            </w:r>
          </w:p>
        </w:tc>
        <w:tc>
          <w:tcPr>
            <w:tcW w:w="1417" w:type="dxa"/>
          </w:tcPr>
          <w:p w:rsidR="009F1CA7" w:rsidRPr="006822A3" w:rsidRDefault="009F1CA7" w:rsidP="009F1CA7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Mohamed</w:t>
            </w:r>
          </w:p>
        </w:tc>
        <w:tc>
          <w:tcPr>
            <w:tcW w:w="834" w:type="dxa"/>
          </w:tcPr>
          <w:p w:rsidR="009F1CA7" w:rsidRPr="006822A3" w:rsidRDefault="009F1CA7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44" w:type="dxa"/>
          </w:tcPr>
          <w:p w:rsidR="009F1CA7" w:rsidRPr="006822A3" w:rsidRDefault="009F1CA7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22/08/1998</w:t>
            </w:r>
          </w:p>
        </w:tc>
        <w:tc>
          <w:tcPr>
            <w:tcW w:w="1186" w:type="dxa"/>
          </w:tcPr>
          <w:p w:rsidR="009F1CA7" w:rsidRPr="006822A3" w:rsidRDefault="009F1CA7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084206</w:t>
            </w:r>
          </w:p>
        </w:tc>
        <w:tc>
          <w:tcPr>
            <w:tcW w:w="1138" w:type="dxa"/>
          </w:tcPr>
          <w:p w:rsidR="009F1CA7" w:rsidRPr="006822A3" w:rsidRDefault="006822A3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6822A3">
              <w:rPr>
                <w:color w:val="000000" w:themeColor="text1"/>
                <w:sz w:val="18"/>
                <w:szCs w:val="18"/>
              </w:rPr>
              <w:t>Française</w:t>
            </w:r>
            <w:proofErr w:type="spellEnd"/>
          </w:p>
        </w:tc>
        <w:tc>
          <w:tcPr>
            <w:tcW w:w="705" w:type="dxa"/>
          </w:tcPr>
          <w:p w:rsidR="009F1CA7" w:rsidRPr="006822A3" w:rsidRDefault="009F1CA7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656" w:type="dxa"/>
          </w:tcPr>
          <w:p w:rsidR="009F1CA7" w:rsidRPr="006822A3" w:rsidRDefault="009F1CA7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07" w:type="dxa"/>
          </w:tcPr>
          <w:p w:rsidR="009F1CA7" w:rsidRPr="006822A3" w:rsidRDefault="009F1CA7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OF</w:t>
            </w:r>
          </w:p>
        </w:tc>
      </w:tr>
      <w:tr w:rsidR="009F1CA7" w:rsidTr="009F1CA7">
        <w:trPr>
          <w:trHeight w:val="254"/>
        </w:trPr>
        <w:tc>
          <w:tcPr>
            <w:tcW w:w="519" w:type="dxa"/>
          </w:tcPr>
          <w:p w:rsidR="009F1CA7" w:rsidRPr="006822A3" w:rsidRDefault="009F1CA7" w:rsidP="009F1CA7">
            <w:pPr>
              <w:pStyle w:val="TableParagraph"/>
              <w:spacing w:line="234" w:lineRule="exact"/>
              <w:ind w:right="99"/>
              <w:jc w:val="right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180" w:type="dxa"/>
          </w:tcPr>
          <w:p w:rsidR="009F1CA7" w:rsidRPr="006822A3" w:rsidRDefault="009F1CA7" w:rsidP="009F1CA7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BELONIS HEREDIA</w:t>
            </w:r>
          </w:p>
        </w:tc>
        <w:tc>
          <w:tcPr>
            <w:tcW w:w="1417" w:type="dxa"/>
          </w:tcPr>
          <w:p w:rsidR="009F1CA7" w:rsidRPr="006822A3" w:rsidRDefault="009F1CA7" w:rsidP="009F1CA7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Carlos</w:t>
            </w:r>
          </w:p>
        </w:tc>
        <w:tc>
          <w:tcPr>
            <w:tcW w:w="834" w:type="dxa"/>
          </w:tcPr>
          <w:p w:rsidR="009F1CA7" w:rsidRPr="006822A3" w:rsidRDefault="00710FE5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COTMA</w:t>
            </w:r>
          </w:p>
        </w:tc>
        <w:tc>
          <w:tcPr>
            <w:tcW w:w="1144" w:type="dxa"/>
          </w:tcPr>
          <w:p w:rsidR="009F1CA7" w:rsidRPr="006822A3" w:rsidRDefault="009F1CA7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19/08/1994</w:t>
            </w:r>
          </w:p>
        </w:tc>
        <w:tc>
          <w:tcPr>
            <w:tcW w:w="1186" w:type="dxa"/>
          </w:tcPr>
          <w:p w:rsidR="009F1CA7" w:rsidRPr="006822A3" w:rsidRDefault="009F1CA7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110074</w:t>
            </w:r>
          </w:p>
        </w:tc>
        <w:tc>
          <w:tcPr>
            <w:tcW w:w="1138" w:type="dxa"/>
          </w:tcPr>
          <w:p w:rsidR="009F1CA7" w:rsidRPr="006822A3" w:rsidRDefault="006822A3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6822A3">
              <w:rPr>
                <w:color w:val="000000" w:themeColor="text1"/>
                <w:sz w:val="18"/>
                <w:szCs w:val="18"/>
              </w:rPr>
              <w:t>Dominicaine</w:t>
            </w:r>
            <w:proofErr w:type="spellEnd"/>
          </w:p>
        </w:tc>
        <w:tc>
          <w:tcPr>
            <w:tcW w:w="705" w:type="dxa"/>
          </w:tcPr>
          <w:p w:rsidR="009F1CA7" w:rsidRPr="006822A3" w:rsidRDefault="007E3257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656" w:type="dxa"/>
          </w:tcPr>
          <w:p w:rsidR="009F1CA7" w:rsidRPr="006822A3" w:rsidRDefault="007E3257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807" w:type="dxa"/>
          </w:tcPr>
          <w:p w:rsidR="009F1CA7" w:rsidRPr="006822A3" w:rsidRDefault="00943E31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OF</w:t>
            </w:r>
          </w:p>
        </w:tc>
      </w:tr>
      <w:tr w:rsidR="009F1CA7" w:rsidTr="009F1CA7">
        <w:trPr>
          <w:trHeight w:val="252"/>
        </w:trPr>
        <w:tc>
          <w:tcPr>
            <w:tcW w:w="519" w:type="dxa"/>
          </w:tcPr>
          <w:p w:rsidR="009F1CA7" w:rsidRPr="006822A3" w:rsidRDefault="009F1CA7" w:rsidP="009F1CA7">
            <w:pPr>
              <w:pStyle w:val="TableParagraph"/>
              <w:spacing w:line="232" w:lineRule="exact"/>
              <w:ind w:right="99"/>
              <w:jc w:val="right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2180" w:type="dxa"/>
          </w:tcPr>
          <w:p w:rsidR="009F1CA7" w:rsidRPr="006822A3" w:rsidRDefault="009F1CA7" w:rsidP="009F1CA7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BRELLE-ANDRADE</w:t>
            </w:r>
          </w:p>
        </w:tc>
        <w:tc>
          <w:tcPr>
            <w:tcW w:w="1417" w:type="dxa"/>
          </w:tcPr>
          <w:p w:rsidR="009F1CA7" w:rsidRPr="006822A3" w:rsidRDefault="009F1CA7" w:rsidP="009F1CA7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Matthieu</w:t>
            </w:r>
          </w:p>
        </w:tc>
        <w:tc>
          <w:tcPr>
            <w:tcW w:w="834" w:type="dxa"/>
          </w:tcPr>
          <w:p w:rsidR="009F1CA7" w:rsidRPr="006822A3" w:rsidRDefault="009F1CA7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44" w:type="dxa"/>
          </w:tcPr>
          <w:p w:rsidR="009F1CA7" w:rsidRPr="006822A3" w:rsidRDefault="009F1CA7" w:rsidP="009F1CA7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08/12/1984</w:t>
            </w:r>
          </w:p>
        </w:tc>
        <w:tc>
          <w:tcPr>
            <w:tcW w:w="1186" w:type="dxa"/>
          </w:tcPr>
          <w:p w:rsidR="009F1CA7" w:rsidRPr="006822A3" w:rsidRDefault="009F1CA7" w:rsidP="009F1CA7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005708</w:t>
            </w:r>
          </w:p>
        </w:tc>
        <w:tc>
          <w:tcPr>
            <w:tcW w:w="1138" w:type="dxa"/>
          </w:tcPr>
          <w:p w:rsidR="009F1CA7" w:rsidRPr="006822A3" w:rsidRDefault="006822A3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6822A3">
              <w:rPr>
                <w:color w:val="000000" w:themeColor="text1"/>
                <w:sz w:val="18"/>
                <w:szCs w:val="18"/>
              </w:rPr>
              <w:t>Française</w:t>
            </w:r>
            <w:proofErr w:type="spellEnd"/>
          </w:p>
        </w:tc>
        <w:tc>
          <w:tcPr>
            <w:tcW w:w="705" w:type="dxa"/>
          </w:tcPr>
          <w:p w:rsidR="009F1CA7" w:rsidRPr="006822A3" w:rsidRDefault="006822A3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17</w:t>
            </w:r>
          </w:p>
        </w:tc>
        <w:tc>
          <w:tcPr>
            <w:tcW w:w="656" w:type="dxa"/>
          </w:tcPr>
          <w:p w:rsidR="009F1CA7" w:rsidRPr="006822A3" w:rsidRDefault="006822A3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17</w:t>
            </w:r>
          </w:p>
        </w:tc>
        <w:tc>
          <w:tcPr>
            <w:tcW w:w="807" w:type="dxa"/>
          </w:tcPr>
          <w:p w:rsidR="009F1CA7" w:rsidRPr="006822A3" w:rsidRDefault="006822A3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L</w:t>
            </w:r>
          </w:p>
        </w:tc>
      </w:tr>
      <w:tr w:rsidR="009F1CA7" w:rsidTr="009F1CA7">
        <w:trPr>
          <w:trHeight w:val="254"/>
        </w:trPr>
        <w:tc>
          <w:tcPr>
            <w:tcW w:w="519" w:type="dxa"/>
          </w:tcPr>
          <w:p w:rsidR="009F1CA7" w:rsidRPr="006822A3" w:rsidRDefault="009F1CA7" w:rsidP="009F1CA7">
            <w:pPr>
              <w:pStyle w:val="TableParagraph"/>
              <w:spacing w:line="234" w:lineRule="exact"/>
              <w:ind w:right="99"/>
              <w:jc w:val="right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180" w:type="dxa"/>
          </w:tcPr>
          <w:p w:rsidR="009F1CA7" w:rsidRPr="006822A3" w:rsidRDefault="009F1CA7" w:rsidP="009F1CA7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BROWN</w:t>
            </w:r>
          </w:p>
        </w:tc>
        <w:tc>
          <w:tcPr>
            <w:tcW w:w="1417" w:type="dxa"/>
          </w:tcPr>
          <w:p w:rsidR="009F1CA7" w:rsidRPr="006822A3" w:rsidRDefault="009F1CA7" w:rsidP="009F1CA7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Félix</w:t>
            </w:r>
          </w:p>
        </w:tc>
        <w:tc>
          <w:tcPr>
            <w:tcW w:w="834" w:type="dxa"/>
          </w:tcPr>
          <w:p w:rsidR="009F1CA7" w:rsidRPr="006822A3" w:rsidRDefault="009F1CA7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44" w:type="dxa"/>
          </w:tcPr>
          <w:p w:rsidR="009F1CA7" w:rsidRPr="006822A3" w:rsidRDefault="009F1CA7" w:rsidP="009F1CA7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14/03/1989</w:t>
            </w:r>
          </w:p>
        </w:tc>
        <w:tc>
          <w:tcPr>
            <w:tcW w:w="1186" w:type="dxa"/>
          </w:tcPr>
          <w:p w:rsidR="009F1CA7" w:rsidRPr="006822A3" w:rsidRDefault="009F1CA7" w:rsidP="009F1CA7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079462</w:t>
            </w:r>
          </w:p>
        </w:tc>
        <w:tc>
          <w:tcPr>
            <w:tcW w:w="1138" w:type="dxa"/>
          </w:tcPr>
          <w:p w:rsidR="009F1CA7" w:rsidRPr="006822A3" w:rsidRDefault="006822A3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6822A3">
              <w:rPr>
                <w:color w:val="000000" w:themeColor="text1"/>
                <w:sz w:val="18"/>
                <w:szCs w:val="18"/>
              </w:rPr>
              <w:t>Française</w:t>
            </w:r>
            <w:proofErr w:type="spellEnd"/>
          </w:p>
        </w:tc>
        <w:tc>
          <w:tcPr>
            <w:tcW w:w="705" w:type="dxa"/>
          </w:tcPr>
          <w:p w:rsidR="009F1CA7" w:rsidRPr="006822A3" w:rsidRDefault="006822A3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656" w:type="dxa"/>
          </w:tcPr>
          <w:p w:rsidR="009F1CA7" w:rsidRPr="006822A3" w:rsidRDefault="006822A3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807" w:type="dxa"/>
          </w:tcPr>
          <w:p w:rsidR="009F1CA7" w:rsidRPr="006822A3" w:rsidRDefault="006822A3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IF</w:t>
            </w:r>
          </w:p>
        </w:tc>
      </w:tr>
      <w:tr w:rsidR="009F1CA7" w:rsidTr="009F1CA7">
        <w:trPr>
          <w:trHeight w:val="251"/>
        </w:trPr>
        <w:tc>
          <w:tcPr>
            <w:tcW w:w="519" w:type="dxa"/>
          </w:tcPr>
          <w:p w:rsidR="009F1CA7" w:rsidRPr="006822A3" w:rsidRDefault="009F1CA7" w:rsidP="009F1CA7">
            <w:pPr>
              <w:pStyle w:val="TableParagraph"/>
              <w:spacing w:line="232" w:lineRule="exact"/>
              <w:ind w:right="99"/>
              <w:jc w:val="right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2180" w:type="dxa"/>
          </w:tcPr>
          <w:p w:rsidR="009F1CA7" w:rsidRPr="006822A3" w:rsidRDefault="009F1CA7" w:rsidP="009F1CA7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DELOGU</w:t>
            </w:r>
          </w:p>
        </w:tc>
        <w:tc>
          <w:tcPr>
            <w:tcW w:w="1417" w:type="dxa"/>
          </w:tcPr>
          <w:p w:rsidR="009F1CA7" w:rsidRPr="006822A3" w:rsidRDefault="009F1CA7" w:rsidP="009F1CA7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Luis</w:t>
            </w:r>
          </w:p>
        </w:tc>
        <w:tc>
          <w:tcPr>
            <w:tcW w:w="834" w:type="dxa"/>
          </w:tcPr>
          <w:p w:rsidR="009F1CA7" w:rsidRPr="006822A3" w:rsidRDefault="003902B2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144" w:type="dxa"/>
          </w:tcPr>
          <w:p w:rsidR="009F1CA7" w:rsidRPr="006822A3" w:rsidRDefault="009F1CA7" w:rsidP="009F1CA7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20/12/1991</w:t>
            </w:r>
          </w:p>
        </w:tc>
        <w:tc>
          <w:tcPr>
            <w:tcW w:w="1186" w:type="dxa"/>
          </w:tcPr>
          <w:p w:rsidR="009F1CA7" w:rsidRPr="006822A3" w:rsidRDefault="009F1CA7" w:rsidP="009F1CA7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105196</w:t>
            </w:r>
          </w:p>
        </w:tc>
        <w:tc>
          <w:tcPr>
            <w:tcW w:w="1138" w:type="dxa"/>
          </w:tcPr>
          <w:p w:rsidR="009F1CA7" w:rsidRPr="006822A3" w:rsidRDefault="006822A3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6822A3">
              <w:rPr>
                <w:color w:val="000000" w:themeColor="text1"/>
                <w:sz w:val="18"/>
                <w:szCs w:val="18"/>
              </w:rPr>
              <w:t>Française</w:t>
            </w:r>
            <w:proofErr w:type="spellEnd"/>
          </w:p>
        </w:tc>
        <w:tc>
          <w:tcPr>
            <w:tcW w:w="705" w:type="dxa"/>
          </w:tcPr>
          <w:p w:rsidR="009F1CA7" w:rsidRPr="006822A3" w:rsidRDefault="007E3257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26</w:t>
            </w:r>
          </w:p>
        </w:tc>
        <w:tc>
          <w:tcPr>
            <w:tcW w:w="656" w:type="dxa"/>
          </w:tcPr>
          <w:p w:rsidR="009F1CA7" w:rsidRPr="006822A3" w:rsidRDefault="007E3257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26</w:t>
            </w:r>
          </w:p>
        </w:tc>
        <w:tc>
          <w:tcPr>
            <w:tcW w:w="807" w:type="dxa"/>
          </w:tcPr>
          <w:p w:rsidR="009F1CA7" w:rsidRPr="006822A3" w:rsidRDefault="00943E31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</w:t>
            </w:r>
          </w:p>
        </w:tc>
      </w:tr>
      <w:tr w:rsidR="009F1CA7" w:rsidTr="009F1CA7">
        <w:trPr>
          <w:trHeight w:val="253"/>
        </w:trPr>
        <w:tc>
          <w:tcPr>
            <w:tcW w:w="519" w:type="dxa"/>
          </w:tcPr>
          <w:p w:rsidR="009F1CA7" w:rsidRPr="006822A3" w:rsidRDefault="009F1CA7" w:rsidP="009F1CA7">
            <w:pPr>
              <w:pStyle w:val="TableParagraph"/>
              <w:spacing w:line="234" w:lineRule="exact"/>
              <w:ind w:right="99"/>
              <w:jc w:val="right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2180" w:type="dxa"/>
          </w:tcPr>
          <w:p w:rsidR="009F1CA7" w:rsidRPr="006822A3" w:rsidRDefault="009F1CA7" w:rsidP="009F1CA7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GAILEY JR</w:t>
            </w:r>
          </w:p>
        </w:tc>
        <w:tc>
          <w:tcPr>
            <w:tcW w:w="1417" w:type="dxa"/>
          </w:tcPr>
          <w:p w:rsidR="009F1CA7" w:rsidRPr="006822A3" w:rsidRDefault="009F1CA7" w:rsidP="009F1CA7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Frank Thomas</w:t>
            </w:r>
          </w:p>
        </w:tc>
        <w:tc>
          <w:tcPr>
            <w:tcW w:w="834" w:type="dxa"/>
          </w:tcPr>
          <w:p w:rsidR="009F1CA7" w:rsidRPr="006822A3" w:rsidRDefault="003B4A68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E</w:t>
            </w:r>
          </w:p>
        </w:tc>
        <w:tc>
          <w:tcPr>
            <w:tcW w:w="1144" w:type="dxa"/>
          </w:tcPr>
          <w:p w:rsidR="009F1CA7" w:rsidRPr="006822A3" w:rsidRDefault="009F1CA7" w:rsidP="009F1CA7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18/11/1985</w:t>
            </w:r>
          </w:p>
        </w:tc>
        <w:tc>
          <w:tcPr>
            <w:tcW w:w="1186" w:type="dxa"/>
          </w:tcPr>
          <w:p w:rsidR="009F1CA7" w:rsidRPr="006822A3" w:rsidRDefault="009F1CA7" w:rsidP="009F1CA7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110485</w:t>
            </w:r>
          </w:p>
        </w:tc>
        <w:tc>
          <w:tcPr>
            <w:tcW w:w="1138" w:type="dxa"/>
          </w:tcPr>
          <w:p w:rsidR="009F1CA7" w:rsidRPr="006822A3" w:rsidRDefault="006822A3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6822A3">
              <w:rPr>
                <w:color w:val="000000" w:themeColor="text1"/>
                <w:sz w:val="18"/>
                <w:szCs w:val="18"/>
              </w:rPr>
              <w:t>Américaine</w:t>
            </w:r>
            <w:proofErr w:type="spellEnd"/>
          </w:p>
        </w:tc>
        <w:tc>
          <w:tcPr>
            <w:tcW w:w="705" w:type="dxa"/>
          </w:tcPr>
          <w:p w:rsidR="009F1CA7" w:rsidRPr="006822A3" w:rsidRDefault="009F1CA7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6" w:type="dxa"/>
          </w:tcPr>
          <w:p w:rsidR="009F1CA7" w:rsidRPr="006822A3" w:rsidRDefault="009F1CA7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07" w:type="dxa"/>
          </w:tcPr>
          <w:p w:rsidR="009F1CA7" w:rsidRPr="006822A3" w:rsidRDefault="00943E31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</w:t>
            </w:r>
          </w:p>
        </w:tc>
      </w:tr>
      <w:tr w:rsidR="009F1CA7" w:rsidTr="009F1CA7">
        <w:trPr>
          <w:trHeight w:val="251"/>
        </w:trPr>
        <w:tc>
          <w:tcPr>
            <w:tcW w:w="519" w:type="dxa"/>
          </w:tcPr>
          <w:p w:rsidR="009F1CA7" w:rsidRPr="006822A3" w:rsidRDefault="009F1CA7" w:rsidP="009F1CA7">
            <w:pPr>
              <w:pStyle w:val="TableParagraph"/>
              <w:spacing w:line="232" w:lineRule="exact"/>
              <w:ind w:right="99"/>
              <w:jc w:val="right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2180" w:type="dxa"/>
          </w:tcPr>
          <w:p w:rsidR="009F1CA7" w:rsidRPr="006822A3" w:rsidRDefault="009F1CA7" w:rsidP="009F1CA7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GILBERT</w:t>
            </w:r>
          </w:p>
        </w:tc>
        <w:tc>
          <w:tcPr>
            <w:tcW w:w="1417" w:type="dxa"/>
          </w:tcPr>
          <w:p w:rsidR="009F1CA7" w:rsidRPr="006822A3" w:rsidRDefault="009F1CA7" w:rsidP="009F1CA7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Gary</w:t>
            </w:r>
          </w:p>
        </w:tc>
        <w:tc>
          <w:tcPr>
            <w:tcW w:w="834" w:type="dxa"/>
          </w:tcPr>
          <w:p w:rsidR="009F1CA7" w:rsidRPr="006822A3" w:rsidRDefault="003B4A68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18U</w:t>
            </w:r>
          </w:p>
        </w:tc>
        <w:tc>
          <w:tcPr>
            <w:tcW w:w="1144" w:type="dxa"/>
          </w:tcPr>
          <w:p w:rsidR="009F1CA7" w:rsidRPr="006822A3" w:rsidRDefault="009F1CA7" w:rsidP="009F1CA7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08/08/2003</w:t>
            </w:r>
          </w:p>
        </w:tc>
        <w:tc>
          <w:tcPr>
            <w:tcW w:w="1186" w:type="dxa"/>
          </w:tcPr>
          <w:p w:rsidR="009F1CA7" w:rsidRPr="006822A3" w:rsidRDefault="009F1CA7" w:rsidP="009F1CA7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075123</w:t>
            </w:r>
          </w:p>
        </w:tc>
        <w:tc>
          <w:tcPr>
            <w:tcW w:w="1138" w:type="dxa"/>
          </w:tcPr>
          <w:p w:rsidR="009F1CA7" w:rsidRPr="006822A3" w:rsidRDefault="006822A3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6822A3">
              <w:rPr>
                <w:color w:val="000000" w:themeColor="text1"/>
                <w:sz w:val="18"/>
                <w:szCs w:val="18"/>
              </w:rPr>
              <w:t>Française</w:t>
            </w:r>
            <w:proofErr w:type="spellEnd"/>
          </w:p>
        </w:tc>
        <w:tc>
          <w:tcPr>
            <w:tcW w:w="705" w:type="dxa"/>
          </w:tcPr>
          <w:p w:rsidR="009F1CA7" w:rsidRPr="006822A3" w:rsidRDefault="009F1CA7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6" w:type="dxa"/>
          </w:tcPr>
          <w:p w:rsidR="009F1CA7" w:rsidRPr="006822A3" w:rsidRDefault="009F1CA7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07" w:type="dxa"/>
          </w:tcPr>
          <w:p w:rsidR="009F1CA7" w:rsidRPr="006822A3" w:rsidRDefault="00943E31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</w:t>
            </w:r>
          </w:p>
        </w:tc>
      </w:tr>
      <w:tr w:rsidR="009F1CA7" w:rsidTr="009F1CA7">
        <w:trPr>
          <w:trHeight w:val="254"/>
        </w:trPr>
        <w:tc>
          <w:tcPr>
            <w:tcW w:w="519" w:type="dxa"/>
          </w:tcPr>
          <w:p w:rsidR="009F1CA7" w:rsidRPr="006822A3" w:rsidRDefault="009F1CA7" w:rsidP="009F1CA7">
            <w:pPr>
              <w:pStyle w:val="TableParagraph"/>
              <w:spacing w:before="1" w:line="233" w:lineRule="exact"/>
              <w:ind w:right="99"/>
              <w:jc w:val="right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2180" w:type="dxa"/>
          </w:tcPr>
          <w:p w:rsidR="009F1CA7" w:rsidRPr="006822A3" w:rsidRDefault="009F1CA7" w:rsidP="009F1CA7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HARRIS</w:t>
            </w:r>
          </w:p>
        </w:tc>
        <w:tc>
          <w:tcPr>
            <w:tcW w:w="1417" w:type="dxa"/>
          </w:tcPr>
          <w:p w:rsidR="009F1CA7" w:rsidRPr="006822A3" w:rsidRDefault="009F1CA7" w:rsidP="009F1CA7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6822A3">
              <w:rPr>
                <w:color w:val="000000" w:themeColor="text1"/>
                <w:sz w:val="18"/>
                <w:szCs w:val="18"/>
              </w:rPr>
              <w:t>Tyrelle</w:t>
            </w:r>
            <w:proofErr w:type="spellEnd"/>
            <w:r w:rsidRPr="006822A3">
              <w:rPr>
                <w:color w:val="000000" w:themeColor="text1"/>
                <w:sz w:val="18"/>
                <w:szCs w:val="18"/>
              </w:rPr>
              <w:t xml:space="preserve"> Lee</w:t>
            </w:r>
          </w:p>
        </w:tc>
        <w:tc>
          <w:tcPr>
            <w:tcW w:w="834" w:type="dxa"/>
          </w:tcPr>
          <w:p w:rsidR="009F1CA7" w:rsidRPr="006822A3" w:rsidRDefault="003B4A68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E</w:t>
            </w:r>
          </w:p>
        </w:tc>
        <w:tc>
          <w:tcPr>
            <w:tcW w:w="1144" w:type="dxa"/>
          </w:tcPr>
          <w:p w:rsidR="009F1CA7" w:rsidRPr="006822A3" w:rsidRDefault="009F1CA7" w:rsidP="009F1CA7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12/12/1986</w:t>
            </w:r>
          </w:p>
        </w:tc>
        <w:tc>
          <w:tcPr>
            <w:tcW w:w="1186" w:type="dxa"/>
          </w:tcPr>
          <w:p w:rsidR="009F1CA7" w:rsidRPr="006822A3" w:rsidRDefault="009F1CA7" w:rsidP="009F1CA7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110548</w:t>
            </w:r>
          </w:p>
        </w:tc>
        <w:tc>
          <w:tcPr>
            <w:tcW w:w="1138" w:type="dxa"/>
          </w:tcPr>
          <w:p w:rsidR="009F1CA7" w:rsidRPr="006822A3" w:rsidRDefault="006822A3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6822A3">
              <w:rPr>
                <w:color w:val="000000" w:themeColor="text1"/>
                <w:sz w:val="18"/>
                <w:szCs w:val="18"/>
              </w:rPr>
              <w:t>Américaine</w:t>
            </w:r>
            <w:proofErr w:type="spellEnd"/>
          </w:p>
        </w:tc>
        <w:tc>
          <w:tcPr>
            <w:tcW w:w="705" w:type="dxa"/>
          </w:tcPr>
          <w:p w:rsidR="009F1CA7" w:rsidRPr="006822A3" w:rsidRDefault="009F1CA7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6" w:type="dxa"/>
          </w:tcPr>
          <w:p w:rsidR="009F1CA7" w:rsidRPr="006822A3" w:rsidRDefault="009F1CA7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07" w:type="dxa"/>
          </w:tcPr>
          <w:p w:rsidR="009F1CA7" w:rsidRPr="006822A3" w:rsidRDefault="00943E31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</w:t>
            </w:r>
          </w:p>
        </w:tc>
      </w:tr>
      <w:tr w:rsidR="009F1CA7" w:rsidTr="009F1CA7">
        <w:trPr>
          <w:trHeight w:val="251"/>
        </w:trPr>
        <w:tc>
          <w:tcPr>
            <w:tcW w:w="519" w:type="dxa"/>
          </w:tcPr>
          <w:p w:rsidR="009F1CA7" w:rsidRPr="006822A3" w:rsidRDefault="009F1CA7" w:rsidP="009F1CA7">
            <w:pPr>
              <w:pStyle w:val="TableParagraph"/>
              <w:spacing w:line="234" w:lineRule="exact"/>
              <w:ind w:right="99"/>
              <w:jc w:val="right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2180" w:type="dxa"/>
          </w:tcPr>
          <w:p w:rsidR="009F1CA7" w:rsidRPr="006822A3" w:rsidRDefault="009F1CA7" w:rsidP="009F1CA7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HEBERDEN</w:t>
            </w:r>
          </w:p>
        </w:tc>
        <w:tc>
          <w:tcPr>
            <w:tcW w:w="1417" w:type="dxa"/>
          </w:tcPr>
          <w:p w:rsidR="009F1CA7" w:rsidRPr="006822A3" w:rsidRDefault="009F1CA7" w:rsidP="009F1CA7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Clifford</w:t>
            </w:r>
          </w:p>
        </w:tc>
        <w:tc>
          <w:tcPr>
            <w:tcW w:w="834" w:type="dxa"/>
          </w:tcPr>
          <w:p w:rsidR="009F1CA7" w:rsidRPr="006822A3" w:rsidRDefault="009F1CA7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44" w:type="dxa"/>
          </w:tcPr>
          <w:p w:rsidR="009F1CA7" w:rsidRPr="006822A3" w:rsidRDefault="009F1CA7" w:rsidP="009F1CA7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15/08/2000</w:t>
            </w:r>
          </w:p>
        </w:tc>
        <w:tc>
          <w:tcPr>
            <w:tcW w:w="1186" w:type="dxa"/>
          </w:tcPr>
          <w:p w:rsidR="009F1CA7" w:rsidRPr="006822A3" w:rsidRDefault="009F1CA7" w:rsidP="009F1CA7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074581</w:t>
            </w:r>
          </w:p>
        </w:tc>
        <w:tc>
          <w:tcPr>
            <w:tcW w:w="1138" w:type="dxa"/>
          </w:tcPr>
          <w:p w:rsidR="009F1CA7" w:rsidRPr="006822A3" w:rsidRDefault="006822A3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6822A3">
              <w:rPr>
                <w:color w:val="000000" w:themeColor="text1"/>
                <w:sz w:val="18"/>
                <w:szCs w:val="18"/>
              </w:rPr>
              <w:t>Française</w:t>
            </w:r>
            <w:proofErr w:type="spellEnd"/>
          </w:p>
        </w:tc>
        <w:tc>
          <w:tcPr>
            <w:tcW w:w="705" w:type="dxa"/>
          </w:tcPr>
          <w:p w:rsidR="009F1CA7" w:rsidRPr="006822A3" w:rsidRDefault="007E3257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33</w:t>
            </w:r>
          </w:p>
        </w:tc>
        <w:tc>
          <w:tcPr>
            <w:tcW w:w="656" w:type="dxa"/>
          </w:tcPr>
          <w:p w:rsidR="009F1CA7" w:rsidRPr="006822A3" w:rsidRDefault="007E3257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33</w:t>
            </w:r>
          </w:p>
        </w:tc>
        <w:tc>
          <w:tcPr>
            <w:tcW w:w="807" w:type="dxa"/>
          </w:tcPr>
          <w:p w:rsidR="009F1CA7" w:rsidRPr="006822A3" w:rsidRDefault="00943E31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</w:t>
            </w:r>
          </w:p>
        </w:tc>
      </w:tr>
      <w:tr w:rsidR="009F1CA7" w:rsidTr="009F1CA7">
        <w:trPr>
          <w:trHeight w:val="254"/>
        </w:trPr>
        <w:tc>
          <w:tcPr>
            <w:tcW w:w="519" w:type="dxa"/>
          </w:tcPr>
          <w:p w:rsidR="009F1CA7" w:rsidRPr="006822A3" w:rsidRDefault="009F1CA7" w:rsidP="009F1CA7">
            <w:pPr>
              <w:pStyle w:val="TableParagraph"/>
              <w:spacing w:line="232" w:lineRule="exact"/>
              <w:ind w:right="99"/>
              <w:jc w:val="right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2180" w:type="dxa"/>
          </w:tcPr>
          <w:p w:rsidR="009F1CA7" w:rsidRPr="006822A3" w:rsidRDefault="009F1CA7" w:rsidP="009F1CA7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JACKSON</w:t>
            </w:r>
          </w:p>
        </w:tc>
        <w:tc>
          <w:tcPr>
            <w:tcW w:w="1417" w:type="dxa"/>
          </w:tcPr>
          <w:p w:rsidR="009F1CA7" w:rsidRPr="006822A3" w:rsidRDefault="009F1CA7" w:rsidP="009F1CA7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Daniel</w:t>
            </w:r>
          </w:p>
        </w:tc>
        <w:tc>
          <w:tcPr>
            <w:tcW w:w="834" w:type="dxa"/>
          </w:tcPr>
          <w:p w:rsidR="009F1CA7" w:rsidRPr="006822A3" w:rsidRDefault="003B4A68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E</w:t>
            </w:r>
          </w:p>
        </w:tc>
        <w:tc>
          <w:tcPr>
            <w:tcW w:w="1144" w:type="dxa"/>
          </w:tcPr>
          <w:p w:rsidR="009F1CA7" w:rsidRPr="006822A3" w:rsidRDefault="009F1CA7" w:rsidP="009F1CA7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02/05/1995</w:t>
            </w:r>
          </w:p>
        </w:tc>
        <w:tc>
          <w:tcPr>
            <w:tcW w:w="1186" w:type="dxa"/>
          </w:tcPr>
          <w:p w:rsidR="009F1CA7" w:rsidRPr="006822A3" w:rsidRDefault="009F1CA7" w:rsidP="009F1CA7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110073</w:t>
            </w:r>
          </w:p>
        </w:tc>
        <w:tc>
          <w:tcPr>
            <w:tcW w:w="1138" w:type="dxa"/>
          </w:tcPr>
          <w:p w:rsidR="009F1CA7" w:rsidRPr="006822A3" w:rsidRDefault="006822A3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6822A3">
              <w:rPr>
                <w:color w:val="000000" w:themeColor="text1"/>
                <w:sz w:val="18"/>
                <w:szCs w:val="18"/>
              </w:rPr>
              <w:t>Américaine</w:t>
            </w:r>
            <w:proofErr w:type="spellEnd"/>
          </w:p>
        </w:tc>
        <w:tc>
          <w:tcPr>
            <w:tcW w:w="705" w:type="dxa"/>
          </w:tcPr>
          <w:p w:rsidR="009F1CA7" w:rsidRPr="006822A3" w:rsidRDefault="007E3257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656" w:type="dxa"/>
          </w:tcPr>
          <w:p w:rsidR="009F1CA7" w:rsidRPr="006822A3" w:rsidRDefault="007E3257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807" w:type="dxa"/>
          </w:tcPr>
          <w:p w:rsidR="009F1CA7" w:rsidRPr="006822A3" w:rsidRDefault="00943E31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</w:t>
            </w:r>
          </w:p>
        </w:tc>
      </w:tr>
      <w:tr w:rsidR="009F1CA7" w:rsidTr="009F1CA7">
        <w:trPr>
          <w:trHeight w:val="251"/>
        </w:trPr>
        <w:tc>
          <w:tcPr>
            <w:tcW w:w="519" w:type="dxa"/>
          </w:tcPr>
          <w:p w:rsidR="009F1CA7" w:rsidRPr="006822A3" w:rsidRDefault="009F1CA7" w:rsidP="009F1CA7">
            <w:pPr>
              <w:pStyle w:val="TableParagraph"/>
              <w:spacing w:before="1" w:line="233" w:lineRule="exact"/>
              <w:ind w:right="99"/>
              <w:jc w:val="right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2180" w:type="dxa"/>
          </w:tcPr>
          <w:p w:rsidR="009F1CA7" w:rsidRPr="006822A3" w:rsidRDefault="009F1CA7" w:rsidP="009F1CA7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JENKINS</w:t>
            </w:r>
          </w:p>
        </w:tc>
        <w:tc>
          <w:tcPr>
            <w:tcW w:w="1417" w:type="dxa"/>
          </w:tcPr>
          <w:p w:rsidR="009F1CA7" w:rsidRPr="006822A3" w:rsidRDefault="009F1CA7" w:rsidP="009F1CA7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Brendan</w:t>
            </w:r>
          </w:p>
        </w:tc>
        <w:tc>
          <w:tcPr>
            <w:tcW w:w="834" w:type="dxa"/>
          </w:tcPr>
          <w:p w:rsidR="009F1CA7" w:rsidRPr="006822A3" w:rsidRDefault="003B4A68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E</w:t>
            </w:r>
          </w:p>
        </w:tc>
        <w:tc>
          <w:tcPr>
            <w:tcW w:w="1144" w:type="dxa"/>
          </w:tcPr>
          <w:p w:rsidR="009F1CA7" w:rsidRPr="006822A3" w:rsidRDefault="009F1CA7" w:rsidP="009F1CA7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30/09/1994</w:t>
            </w:r>
          </w:p>
        </w:tc>
        <w:tc>
          <w:tcPr>
            <w:tcW w:w="1186" w:type="dxa"/>
          </w:tcPr>
          <w:p w:rsidR="009F1CA7" w:rsidRPr="006822A3" w:rsidRDefault="009F1CA7" w:rsidP="009F1CA7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110075</w:t>
            </w:r>
          </w:p>
        </w:tc>
        <w:tc>
          <w:tcPr>
            <w:tcW w:w="1138" w:type="dxa"/>
          </w:tcPr>
          <w:p w:rsidR="009F1CA7" w:rsidRPr="006822A3" w:rsidRDefault="006822A3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6822A3">
              <w:rPr>
                <w:color w:val="000000" w:themeColor="text1"/>
                <w:sz w:val="18"/>
                <w:szCs w:val="18"/>
              </w:rPr>
              <w:t>Américaine</w:t>
            </w:r>
            <w:proofErr w:type="spellEnd"/>
          </w:p>
        </w:tc>
        <w:tc>
          <w:tcPr>
            <w:tcW w:w="705" w:type="dxa"/>
          </w:tcPr>
          <w:p w:rsidR="009F1CA7" w:rsidRPr="006822A3" w:rsidRDefault="007E3257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22</w:t>
            </w:r>
          </w:p>
        </w:tc>
        <w:tc>
          <w:tcPr>
            <w:tcW w:w="656" w:type="dxa"/>
          </w:tcPr>
          <w:p w:rsidR="009F1CA7" w:rsidRPr="006822A3" w:rsidRDefault="007E3257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22</w:t>
            </w:r>
          </w:p>
        </w:tc>
        <w:tc>
          <w:tcPr>
            <w:tcW w:w="807" w:type="dxa"/>
          </w:tcPr>
          <w:p w:rsidR="009F1CA7" w:rsidRPr="006822A3" w:rsidRDefault="00943E31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</w:t>
            </w:r>
          </w:p>
        </w:tc>
      </w:tr>
      <w:tr w:rsidR="009F1CA7" w:rsidTr="009F1CA7">
        <w:trPr>
          <w:trHeight w:val="253"/>
        </w:trPr>
        <w:tc>
          <w:tcPr>
            <w:tcW w:w="519" w:type="dxa"/>
          </w:tcPr>
          <w:p w:rsidR="009F1CA7" w:rsidRPr="006822A3" w:rsidRDefault="009F1CA7" w:rsidP="009F1CA7">
            <w:pPr>
              <w:pStyle w:val="TableParagraph"/>
              <w:spacing w:line="234" w:lineRule="exact"/>
              <w:ind w:right="99"/>
              <w:jc w:val="right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2180" w:type="dxa"/>
          </w:tcPr>
          <w:p w:rsidR="009F1CA7" w:rsidRPr="006822A3" w:rsidRDefault="009F1CA7" w:rsidP="009F1CA7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JIMINIAN</w:t>
            </w:r>
          </w:p>
        </w:tc>
        <w:tc>
          <w:tcPr>
            <w:tcW w:w="1417" w:type="dxa"/>
          </w:tcPr>
          <w:p w:rsidR="009F1CA7" w:rsidRPr="006822A3" w:rsidRDefault="009F1CA7" w:rsidP="009F1CA7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Léo</w:t>
            </w:r>
          </w:p>
        </w:tc>
        <w:tc>
          <w:tcPr>
            <w:tcW w:w="834" w:type="dxa"/>
          </w:tcPr>
          <w:p w:rsidR="009F1CA7" w:rsidRPr="006822A3" w:rsidRDefault="009F1CA7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44" w:type="dxa"/>
          </w:tcPr>
          <w:p w:rsidR="009F1CA7" w:rsidRPr="006822A3" w:rsidRDefault="009F1CA7" w:rsidP="009F1CA7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21/02/1999</w:t>
            </w:r>
          </w:p>
        </w:tc>
        <w:tc>
          <w:tcPr>
            <w:tcW w:w="1186" w:type="dxa"/>
          </w:tcPr>
          <w:p w:rsidR="009F1CA7" w:rsidRPr="006822A3" w:rsidRDefault="009F1CA7" w:rsidP="009F1CA7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031422</w:t>
            </w:r>
          </w:p>
        </w:tc>
        <w:tc>
          <w:tcPr>
            <w:tcW w:w="1138" w:type="dxa"/>
          </w:tcPr>
          <w:p w:rsidR="009F1CA7" w:rsidRPr="006822A3" w:rsidRDefault="006822A3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6822A3">
              <w:rPr>
                <w:color w:val="000000" w:themeColor="text1"/>
                <w:sz w:val="18"/>
                <w:szCs w:val="18"/>
              </w:rPr>
              <w:t>Française</w:t>
            </w:r>
            <w:proofErr w:type="spellEnd"/>
          </w:p>
        </w:tc>
        <w:tc>
          <w:tcPr>
            <w:tcW w:w="705" w:type="dxa"/>
          </w:tcPr>
          <w:p w:rsidR="009F1CA7" w:rsidRPr="006822A3" w:rsidRDefault="007E3257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21</w:t>
            </w:r>
          </w:p>
        </w:tc>
        <w:tc>
          <w:tcPr>
            <w:tcW w:w="656" w:type="dxa"/>
          </w:tcPr>
          <w:p w:rsidR="009F1CA7" w:rsidRPr="006822A3" w:rsidRDefault="007E3257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21</w:t>
            </w:r>
          </w:p>
        </w:tc>
        <w:tc>
          <w:tcPr>
            <w:tcW w:w="807" w:type="dxa"/>
          </w:tcPr>
          <w:p w:rsidR="009F1CA7" w:rsidRPr="006822A3" w:rsidRDefault="00943E31" w:rsidP="009F1CA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OF</w:t>
            </w:r>
          </w:p>
        </w:tc>
      </w:tr>
      <w:tr w:rsidR="007E3257" w:rsidTr="009F1CA7">
        <w:trPr>
          <w:trHeight w:val="251"/>
        </w:trPr>
        <w:tc>
          <w:tcPr>
            <w:tcW w:w="519" w:type="dxa"/>
          </w:tcPr>
          <w:p w:rsidR="007E3257" w:rsidRPr="006822A3" w:rsidRDefault="007E3257" w:rsidP="007E3257">
            <w:pPr>
              <w:pStyle w:val="TableParagraph"/>
              <w:spacing w:line="232" w:lineRule="exact"/>
              <w:ind w:right="99"/>
              <w:jc w:val="right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2180" w:type="dxa"/>
          </w:tcPr>
          <w:p w:rsidR="007E3257" w:rsidRPr="006822A3" w:rsidRDefault="007E3257" w:rsidP="007E3257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LAUNAY</w:t>
            </w:r>
          </w:p>
        </w:tc>
        <w:tc>
          <w:tcPr>
            <w:tcW w:w="1417" w:type="dxa"/>
          </w:tcPr>
          <w:p w:rsidR="007E3257" w:rsidRPr="006822A3" w:rsidRDefault="007E3257" w:rsidP="007E3257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6822A3">
              <w:rPr>
                <w:color w:val="000000" w:themeColor="text1"/>
                <w:sz w:val="18"/>
                <w:szCs w:val="18"/>
              </w:rPr>
              <w:t>Mathéo</w:t>
            </w:r>
            <w:proofErr w:type="spellEnd"/>
          </w:p>
        </w:tc>
        <w:tc>
          <w:tcPr>
            <w:tcW w:w="834" w:type="dxa"/>
          </w:tcPr>
          <w:p w:rsidR="007E3257" w:rsidRPr="006822A3" w:rsidRDefault="007E3257" w:rsidP="007E325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18U</w:t>
            </w:r>
          </w:p>
        </w:tc>
        <w:tc>
          <w:tcPr>
            <w:tcW w:w="1144" w:type="dxa"/>
          </w:tcPr>
          <w:p w:rsidR="007E3257" w:rsidRPr="006822A3" w:rsidRDefault="007E3257" w:rsidP="007E3257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14/08/2003</w:t>
            </w:r>
          </w:p>
        </w:tc>
        <w:tc>
          <w:tcPr>
            <w:tcW w:w="1186" w:type="dxa"/>
          </w:tcPr>
          <w:p w:rsidR="007E3257" w:rsidRPr="006822A3" w:rsidRDefault="007E3257" w:rsidP="007E3257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086542</w:t>
            </w:r>
          </w:p>
        </w:tc>
        <w:tc>
          <w:tcPr>
            <w:tcW w:w="1138" w:type="dxa"/>
          </w:tcPr>
          <w:p w:rsidR="007E3257" w:rsidRPr="006822A3" w:rsidRDefault="007E3257" w:rsidP="007E325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6822A3">
              <w:rPr>
                <w:color w:val="000000" w:themeColor="text1"/>
                <w:sz w:val="18"/>
                <w:szCs w:val="18"/>
              </w:rPr>
              <w:t>Française</w:t>
            </w:r>
            <w:proofErr w:type="spellEnd"/>
          </w:p>
        </w:tc>
        <w:tc>
          <w:tcPr>
            <w:tcW w:w="705" w:type="dxa"/>
          </w:tcPr>
          <w:p w:rsidR="007E3257" w:rsidRPr="006822A3" w:rsidRDefault="007E3257" w:rsidP="007E325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6" w:type="dxa"/>
          </w:tcPr>
          <w:p w:rsidR="007E3257" w:rsidRPr="006822A3" w:rsidRDefault="007E3257" w:rsidP="007E325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07" w:type="dxa"/>
          </w:tcPr>
          <w:p w:rsidR="007E3257" w:rsidRPr="006822A3" w:rsidRDefault="007E3257" w:rsidP="007E325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</w:t>
            </w:r>
          </w:p>
        </w:tc>
      </w:tr>
      <w:tr w:rsidR="007E3257" w:rsidTr="009F1CA7">
        <w:trPr>
          <w:trHeight w:val="251"/>
        </w:trPr>
        <w:tc>
          <w:tcPr>
            <w:tcW w:w="519" w:type="dxa"/>
          </w:tcPr>
          <w:p w:rsidR="007E3257" w:rsidRPr="006822A3" w:rsidRDefault="007E3257" w:rsidP="007E3257">
            <w:pPr>
              <w:pStyle w:val="TableParagraph"/>
              <w:spacing w:line="234" w:lineRule="exact"/>
              <w:ind w:right="99"/>
              <w:jc w:val="right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2180" w:type="dxa"/>
          </w:tcPr>
          <w:p w:rsidR="007E3257" w:rsidRPr="006822A3" w:rsidRDefault="007E3257" w:rsidP="007E3257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LEMESTRE</w:t>
            </w:r>
          </w:p>
        </w:tc>
        <w:tc>
          <w:tcPr>
            <w:tcW w:w="1417" w:type="dxa"/>
          </w:tcPr>
          <w:p w:rsidR="007E3257" w:rsidRPr="006822A3" w:rsidRDefault="007E3257" w:rsidP="007E3257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6822A3">
              <w:rPr>
                <w:color w:val="000000" w:themeColor="text1"/>
                <w:sz w:val="18"/>
                <w:szCs w:val="18"/>
              </w:rPr>
              <w:t>Pierrick</w:t>
            </w:r>
            <w:proofErr w:type="spellEnd"/>
          </w:p>
        </w:tc>
        <w:tc>
          <w:tcPr>
            <w:tcW w:w="834" w:type="dxa"/>
          </w:tcPr>
          <w:p w:rsidR="007E3257" w:rsidRPr="006822A3" w:rsidRDefault="007E3257" w:rsidP="007E325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44" w:type="dxa"/>
          </w:tcPr>
          <w:p w:rsidR="007E3257" w:rsidRPr="006822A3" w:rsidRDefault="007E3257" w:rsidP="007E3257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06/09/1982</w:t>
            </w:r>
          </w:p>
        </w:tc>
        <w:tc>
          <w:tcPr>
            <w:tcW w:w="1186" w:type="dxa"/>
          </w:tcPr>
          <w:p w:rsidR="007E3257" w:rsidRPr="006822A3" w:rsidRDefault="007E3257" w:rsidP="007E3257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017158</w:t>
            </w:r>
          </w:p>
        </w:tc>
        <w:tc>
          <w:tcPr>
            <w:tcW w:w="1138" w:type="dxa"/>
          </w:tcPr>
          <w:p w:rsidR="007E3257" w:rsidRPr="006822A3" w:rsidRDefault="007E3257" w:rsidP="007E325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6822A3">
              <w:rPr>
                <w:color w:val="000000" w:themeColor="text1"/>
                <w:sz w:val="18"/>
                <w:szCs w:val="18"/>
              </w:rPr>
              <w:t>Française</w:t>
            </w:r>
            <w:proofErr w:type="spellEnd"/>
          </w:p>
        </w:tc>
        <w:tc>
          <w:tcPr>
            <w:tcW w:w="705" w:type="dxa"/>
          </w:tcPr>
          <w:p w:rsidR="007E3257" w:rsidRPr="006822A3" w:rsidRDefault="007E3257" w:rsidP="007E325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656" w:type="dxa"/>
          </w:tcPr>
          <w:p w:rsidR="007E3257" w:rsidRPr="006822A3" w:rsidRDefault="007E3257" w:rsidP="007E325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807" w:type="dxa"/>
          </w:tcPr>
          <w:p w:rsidR="007E3257" w:rsidRPr="006822A3" w:rsidRDefault="007E3257" w:rsidP="007E325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L</w:t>
            </w:r>
          </w:p>
        </w:tc>
      </w:tr>
      <w:tr w:rsidR="007E3257" w:rsidTr="009F1CA7">
        <w:trPr>
          <w:trHeight w:val="253"/>
        </w:trPr>
        <w:tc>
          <w:tcPr>
            <w:tcW w:w="519" w:type="dxa"/>
          </w:tcPr>
          <w:p w:rsidR="007E3257" w:rsidRPr="006822A3" w:rsidRDefault="007E3257" w:rsidP="007E3257">
            <w:pPr>
              <w:pStyle w:val="TableParagraph"/>
              <w:spacing w:line="232" w:lineRule="exact"/>
              <w:ind w:right="99"/>
              <w:jc w:val="right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2180" w:type="dxa"/>
          </w:tcPr>
          <w:p w:rsidR="007E3257" w:rsidRPr="006822A3" w:rsidRDefault="007E3257" w:rsidP="007E3257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LODS</w:t>
            </w:r>
          </w:p>
        </w:tc>
        <w:tc>
          <w:tcPr>
            <w:tcW w:w="1417" w:type="dxa"/>
          </w:tcPr>
          <w:p w:rsidR="007E3257" w:rsidRPr="006822A3" w:rsidRDefault="007E3257" w:rsidP="007E3257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Alexandre</w:t>
            </w:r>
          </w:p>
        </w:tc>
        <w:tc>
          <w:tcPr>
            <w:tcW w:w="834" w:type="dxa"/>
          </w:tcPr>
          <w:p w:rsidR="007E3257" w:rsidRPr="006822A3" w:rsidRDefault="007E3257" w:rsidP="007E325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44" w:type="dxa"/>
          </w:tcPr>
          <w:p w:rsidR="007E3257" w:rsidRPr="006822A3" w:rsidRDefault="007E3257" w:rsidP="007E3257">
            <w:pPr>
              <w:pStyle w:val="TableParagraph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29/05/1981</w:t>
            </w:r>
          </w:p>
        </w:tc>
        <w:tc>
          <w:tcPr>
            <w:tcW w:w="1186" w:type="dxa"/>
          </w:tcPr>
          <w:p w:rsidR="007E3257" w:rsidRPr="006822A3" w:rsidRDefault="007E3257" w:rsidP="007E3257">
            <w:pPr>
              <w:pStyle w:val="TableParagraph"/>
              <w:jc w:val="center"/>
              <w:rPr>
                <w:sz w:val="18"/>
                <w:szCs w:val="18"/>
              </w:rPr>
            </w:pPr>
            <w:r w:rsidRPr="007E3257">
              <w:rPr>
                <w:sz w:val="18"/>
                <w:szCs w:val="18"/>
              </w:rPr>
              <w:t>037364</w:t>
            </w:r>
          </w:p>
        </w:tc>
        <w:tc>
          <w:tcPr>
            <w:tcW w:w="1138" w:type="dxa"/>
          </w:tcPr>
          <w:p w:rsidR="007E3257" w:rsidRPr="006822A3" w:rsidRDefault="007E3257" w:rsidP="007E325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6822A3">
              <w:rPr>
                <w:color w:val="000000" w:themeColor="text1"/>
                <w:sz w:val="18"/>
                <w:szCs w:val="18"/>
              </w:rPr>
              <w:t>Française</w:t>
            </w:r>
            <w:proofErr w:type="spellEnd"/>
          </w:p>
        </w:tc>
        <w:tc>
          <w:tcPr>
            <w:tcW w:w="705" w:type="dxa"/>
          </w:tcPr>
          <w:p w:rsidR="007E3257" w:rsidRPr="006822A3" w:rsidRDefault="007E3257" w:rsidP="007E325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656" w:type="dxa"/>
          </w:tcPr>
          <w:p w:rsidR="007E3257" w:rsidRPr="006822A3" w:rsidRDefault="007E3257" w:rsidP="007E325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807" w:type="dxa"/>
          </w:tcPr>
          <w:p w:rsidR="007E3257" w:rsidRPr="006822A3" w:rsidRDefault="007E3257" w:rsidP="007E3257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L</w:t>
            </w:r>
          </w:p>
        </w:tc>
      </w:tr>
      <w:tr w:rsidR="006A78B8" w:rsidTr="009F1CA7">
        <w:trPr>
          <w:trHeight w:val="251"/>
        </w:trPr>
        <w:tc>
          <w:tcPr>
            <w:tcW w:w="519" w:type="dxa"/>
          </w:tcPr>
          <w:p w:rsidR="006A78B8" w:rsidRPr="006822A3" w:rsidRDefault="006A78B8" w:rsidP="006A78B8">
            <w:pPr>
              <w:pStyle w:val="TableParagraph"/>
              <w:spacing w:line="234" w:lineRule="exact"/>
              <w:ind w:right="99"/>
              <w:jc w:val="right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2180" w:type="dxa"/>
          </w:tcPr>
          <w:p w:rsidR="006A78B8" w:rsidRPr="006822A3" w:rsidRDefault="006A78B8" w:rsidP="006A78B8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MARTINEZ SCOTT</w:t>
            </w:r>
          </w:p>
        </w:tc>
        <w:tc>
          <w:tcPr>
            <w:tcW w:w="1417" w:type="dxa"/>
          </w:tcPr>
          <w:p w:rsidR="006A78B8" w:rsidRPr="006822A3" w:rsidRDefault="006A78B8" w:rsidP="006A78B8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Romain</w:t>
            </w:r>
          </w:p>
        </w:tc>
        <w:tc>
          <w:tcPr>
            <w:tcW w:w="834" w:type="dxa"/>
          </w:tcPr>
          <w:p w:rsidR="006A78B8" w:rsidRPr="006822A3" w:rsidRDefault="006A78B8" w:rsidP="006A78B8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44" w:type="dxa"/>
          </w:tcPr>
          <w:p w:rsidR="006A78B8" w:rsidRPr="006822A3" w:rsidRDefault="006A78B8" w:rsidP="006A78B8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13/03/1985</w:t>
            </w:r>
          </w:p>
        </w:tc>
        <w:tc>
          <w:tcPr>
            <w:tcW w:w="1186" w:type="dxa"/>
          </w:tcPr>
          <w:p w:rsidR="006A78B8" w:rsidRPr="006822A3" w:rsidRDefault="006A78B8" w:rsidP="006A78B8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026460</w:t>
            </w:r>
          </w:p>
        </w:tc>
        <w:tc>
          <w:tcPr>
            <w:tcW w:w="1138" w:type="dxa"/>
          </w:tcPr>
          <w:p w:rsidR="006A78B8" w:rsidRPr="006822A3" w:rsidRDefault="006A78B8" w:rsidP="006A78B8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6822A3">
              <w:rPr>
                <w:color w:val="000000" w:themeColor="text1"/>
                <w:sz w:val="18"/>
                <w:szCs w:val="18"/>
              </w:rPr>
              <w:t>Française</w:t>
            </w:r>
            <w:proofErr w:type="spellEnd"/>
          </w:p>
        </w:tc>
        <w:tc>
          <w:tcPr>
            <w:tcW w:w="705" w:type="dxa"/>
          </w:tcPr>
          <w:p w:rsidR="006A78B8" w:rsidRPr="006822A3" w:rsidRDefault="006A78B8" w:rsidP="006A78B8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25</w:t>
            </w:r>
          </w:p>
        </w:tc>
        <w:tc>
          <w:tcPr>
            <w:tcW w:w="656" w:type="dxa"/>
          </w:tcPr>
          <w:p w:rsidR="006A78B8" w:rsidRPr="006822A3" w:rsidRDefault="006A78B8" w:rsidP="006A78B8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25</w:t>
            </w:r>
          </w:p>
        </w:tc>
        <w:tc>
          <w:tcPr>
            <w:tcW w:w="807" w:type="dxa"/>
          </w:tcPr>
          <w:p w:rsidR="006A78B8" w:rsidRPr="006822A3" w:rsidRDefault="006A78B8" w:rsidP="006A78B8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OF</w:t>
            </w:r>
          </w:p>
        </w:tc>
      </w:tr>
      <w:tr w:rsidR="006A78B8" w:rsidTr="009F1CA7">
        <w:trPr>
          <w:trHeight w:val="253"/>
        </w:trPr>
        <w:tc>
          <w:tcPr>
            <w:tcW w:w="519" w:type="dxa"/>
          </w:tcPr>
          <w:p w:rsidR="006A78B8" w:rsidRPr="006822A3" w:rsidRDefault="006A78B8" w:rsidP="006A78B8">
            <w:pPr>
              <w:pStyle w:val="TableParagraph"/>
              <w:spacing w:line="232" w:lineRule="exact"/>
              <w:ind w:right="99"/>
              <w:jc w:val="right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17</w:t>
            </w:r>
          </w:p>
        </w:tc>
        <w:tc>
          <w:tcPr>
            <w:tcW w:w="2180" w:type="dxa"/>
          </w:tcPr>
          <w:p w:rsidR="006A78B8" w:rsidRPr="006822A3" w:rsidRDefault="006A78B8" w:rsidP="006A78B8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PERDOMO CASTRO</w:t>
            </w:r>
          </w:p>
        </w:tc>
        <w:tc>
          <w:tcPr>
            <w:tcW w:w="1417" w:type="dxa"/>
          </w:tcPr>
          <w:p w:rsidR="006A78B8" w:rsidRPr="006822A3" w:rsidRDefault="006A78B8" w:rsidP="006A78B8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Alexander José</w:t>
            </w:r>
          </w:p>
        </w:tc>
        <w:tc>
          <w:tcPr>
            <w:tcW w:w="834" w:type="dxa"/>
          </w:tcPr>
          <w:p w:rsidR="006A78B8" w:rsidRPr="006822A3" w:rsidRDefault="006A78B8" w:rsidP="006A78B8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E</w:t>
            </w:r>
          </w:p>
        </w:tc>
        <w:tc>
          <w:tcPr>
            <w:tcW w:w="1144" w:type="dxa"/>
          </w:tcPr>
          <w:p w:rsidR="006A78B8" w:rsidRPr="006822A3" w:rsidRDefault="006A78B8" w:rsidP="006A78B8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24/05/1993</w:t>
            </w:r>
          </w:p>
        </w:tc>
        <w:tc>
          <w:tcPr>
            <w:tcW w:w="1186" w:type="dxa"/>
          </w:tcPr>
          <w:p w:rsidR="006A78B8" w:rsidRPr="006822A3" w:rsidRDefault="006A78B8" w:rsidP="006A78B8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098538</w:t>
            </w:r>
          </w:p>
        </w:tc>
        <w:tc>
          <w:tcPr>
            <w:tcW w:w="1138" w:type="dxa"/>
          </w:tcPr>
          <w:p w:rsidR="006A78B8" w:rsidRPr="006822A3" w:rsidRDefault="006A78B8" w:rsidP="006A78B8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6822A3">
              <w:rPr>
                <w:color w:val="000000" w:themeColor="text1"/>
                <w:sz w:val="18"/>
                <w:szCs w:val="18"/>
              </w:rPr>
              <w:t>Vénézuélienne</w:t>
            </w:r>
            <w:proofErr w:type="spellEnd"/>
          </w:p>
        </w:tc>
        <w:tc>
          <w:tcPr>
            <w:tcW w:w="705" w:type="dxa"/>
          </w:tcPr>
          <w:p w:rsidR="006A78B8" w:rsidRPr="006822A3" w:rsidRDefault="006A78B8" w:rsidP="006A78B8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656" w:type="dxa"/>
          </w:tcPr>
          <w:p w:rsidR="006A78B8" w:rsidRPr="006822A3" w:rsidRDefault="006A78B8" w:rsidP="006A78B8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807" w:type="dxa"/>
          </w:tcPr>
          <w:p w:rsidR="006A78B8" w:rsidRPr="006822A3" w:rsidRDefault="006A78B8" w:rsidP="006A78B8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IF</w:t>
            </w:r>
          </w:p>
        </w:tc>
      </w:tr>
      <w:tr w:rsidR="006A78B8" w:rsidTr="009F1CA7">
        <w:trPr>
          <w:trHeight w:val="253"/>
        </w:trPr>
        <w:tc>
          <w:tcPr>
            <w:tcW w:w="519" w:type="dxa"/>
          </w:tcPr>
          <w:p w:rsidR="006A78B8" w:rsidRPr="006822A3" w:rsidRDefault="006A78B8" w:rsidP="006A78B8">
            <w:pPr>
              <w:pStyle w:val="TableParagraph"/>
              <w:spacing w:before="1" w:line="233" w:lineRule="exact"/>
              <w:ind w:right="99"/>
              <w:jc w:val="right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2180" w:type="dxa"/>
          </w:tcPr>
          <w:p w:rsidR="006A78B8" w:rsidRPr="006822A3" w:rsidRDefault="006A78B8" w:rsidP="006A78B8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PEYRICHOU</w:t>
            </w:r>
          </w:p>
        </w:tc>
        <w:tc>
          <w:tcPr>
            <w:tcW w:w="1417" w:type="dxa"/>
          </w:tcPr>
          <w:p w:rsidR="006A78B8" w:rsidRPr="006822A3" w:rsidRDefault="006A78B8" w:rsidP="006A78B8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Florian</w:t>
            </w:r>
          </w:p>
        </w:tc>
        <w:tc>
          <w:tcPr>
            <w:tcW w:w="834" w:type="dxa"/>
          </w:tcPr>
          <w:p w:rsidR="006A78B8" w:rsidRPr="006822A3" w:rsidRDefault="006A78B8" w:rsidP="006A78B8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44" w:type="dxa"/>
          </w:tcPr>
          <w:p w:rsidR="006A78B8" w:rsidRPr="006822A3" w:rsidRDefault="006A78B8" w:rsidP="006A78B8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06/11/1985</w:t>
            </w:r>
          </w:p>
        </w:tc>
        <w:tc>
          <w:tcPr>
            <w:tcW w:w="1186" w:type="dxa"/>
          </w:tcPr>
          <w:p w:rsidR="006A78B8" w:rsidRPr="006822A3" w:rsidRDefault="006A78B8" w:rsidP="006A78B8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022957</w:t>
            </w:r>
          </w:p>
        </w:tc>
        <w:tc>
          <w:tcPr>
            <w:tcW w:w="1138" w:type="dxa"/>
          </w:tcPr>
          <w:p w:rsidR="006A78B8" w:rsidRPr="006822A3" w:rsidRDefault="006A78B8" w:rsidP="006A78B8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6822A3">
              <w:rPr>
                <w:color w:val="000000" w:themeColor="text1"/>
                <w:sz w:val="18"/>
                <w:szCs w:val="18"/>
              </w:rPr>
              <w:t>Française</w:t>
            </w:r>
            <w:proofErr w:type="spellEnd"/>
          </w:p>
        </w:tc>
        <w:tc>
          <w:tcPr>
            <w:tcW w:w="705" w:type="dxa"/>
          </w:tcPr>
          <w:p w:rsidR="006A78B8" w:rsidRPr="006822A3" w:rsidRDefault="006A78B8" w:rsidP="006A78B8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55</w:t>
            </w:r>
          </w:p>
        </w:tc>
        <w:tc>
          <w:tcPr>
            <w:tcW w:w="656" w:type="dxa"/>
          </w:tcPr>
          <w:p w:rsidR="006A78B8" w:rsidRPr="006822A3" w:rsidRDefault="006A78B8" w:rsidP="006A78B8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55</w:t>
            </w:r>
          </w:p>
        </w:tc>
        <w:tc>
          <w:tcPr>
            <w:tcW w:w="807" w:type="dxa"/>
          </w:tcPr>
          <w:p w:rsidR="006A78B8" w:rsidRPr="006822A3" w:rsidRDefault="006A78B8" w:rsidP="006A78B8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IF</w:t>
            </w:r>
          </w:p>
        </w:tc>
      </w:tr>
      <w:tr w:rsidR="006A78B8" w:rsidTr="009F1CA7">
        <w:trPr>
          <w:trHeight w:val="252"/>
        </w:trPr>
        <w:tc>
          <w:tcPr>
            <w:tcW w:w="519" w:type="dxa"/>
          </w:tcPr>
          <w:p w:rsidR="006A78B8" w:rsidRPr="006822A3" w:rsidRDefault="006A78B8" w:rsidP="006A78B8">
            <w:pPr>
              <w:pStyle w:val="TableParagraph"/>
              <w:spacing w:line="234" w:lineRule="exact"/>
              <w:ind w:right="99"/>
              <w:jc w:val="right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2180" w:type="dxa"/>
          </w:tcPr>
          <w:p w:rsidR="006A78B8" w:rsidRPr="006822A3" w:rsidRDefault="006A78B8" w:rsidP="006A78B8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RIVERA</w:t>
            </w:r>
          </w:p>
        </w:tc>
        <w:tc>
          <w:tcPr>
            <w:tcW w:w="1417" w:type="dxa"/>
          </w:tcPr>
          <w:p w:rsidR="006A78B8" w:rsidRPr="006822A3" w:rsidRDefault="006A78B8" w:rsidP="006A78B8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Joe Anthony</w:t>
            </w:r>
          </w:p>
        </w:tc>
        <w:tc>
          <w:tcPr>
            <w:tcW w:w="834" w:type="dxa"/>
          </w:tcPr>
          <w:p w:rsidR="006A78B8" w:rsidRPr="006822A3" w:rsidRDefault="006A78B8" w:rsidP="006A78B8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E</w:t>
            </w:r>
          </w:p>
        </w:tc>
        <w:tc>
          <w:tcPr>
            <w:tcW w:w="1144" w:type="dxa"/>
          </w:tcPr>
          <w:p w:rsidR="006A78B8" w:rsidRPr="006822A3" w:rsidRDefault="006A78B8" w:rsidP="006A78B8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06/01/1994</w:t>
            </w:r>
          </w:p>
        </w:tc>
        <w:tc>
          <w:tcPr>
            <w:tcW w:w="1186" w:type="dxa"/>
          </w:tcPr>
          <w:p w:rsidR="006A78B8" w:rsidRPr="006822A3" w:rsidRDefault="006A78B8" w:rsidP="006A78B8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110072</w:t>
            </w:r>
          </w:p>
        </w:tc>
        <w:tc>
          <w:tcPr>
            <w:tcW w:w="1138" w:type="dxa"/>
          </w:tcPr>
          <w:p w:rsidR="006A78B8" w:rsidRPr="006822A3" w:rsidRDefault="006A78B8" w:rsidP="006A78B8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6822A3">
              <w:rPr>
                <w:color w:val="000000" w:themeColor="text1"/>
                <w:sz w:val="18"/>
                <w:szCs w:val="18"/>
              </w:rPr>
              <w:t>Américaine</w:t>
            </w:r>
            <w:proofErr w:type="spellEnd"/>
          </w:p>
        </w:tc>
        <w:tc>
          <w:tcPr>
            <w:tcW w:w="705" w:type="dxa"/>
          </w:tcPr>
          <w:p w:rsidR="006A78B8" w:rsidRPr="006822A3" w:rsidRDefault="006A78B8" w:rsidP="006A78B8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656" w:type="dxa"/>
          </w:tcPr>
          <w:p w:rsidR="006A78B8" w:rsidRPr="006822A3" w:rsidRDefault="006A78B8" w:rsidP="006A78B8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807" w:type="dxa"/>
          </w:tcPr>
          <w:p w:rsidR="006A78B8" w:rsidRPr="006822A3" w:rsidRDefault="006A78B8" w:rsidP="006A78B8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</w:t>
            </w:r>
          </w:p>
        </w:tc>
      </w:tr>
      <w:tr w:rsidR="006A78B8" w:rsidTr="009F1CA7">
        <w:trPr>
          <w:trHeight w:val="253"/>
        </w:trPr>
        <w:tc>
          <w:tcPr>
            <w:tcW w:w="519" w:type="dxa"/>
          </w:tcPr>
          <w:p w:rsidR="006A78B8" w:rsidRPr="006822A3" w:rsidRDefault="006A78B8" w:rsidP="006A78B8">
            <w:pPr>
              <w:pStyle w:val="TableParagraph"/>
              <w:spacing w:line="232" w:lineRule="exact"/>
              <w:ind w:right="99"/>
              <w:jc w:val="right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2180" w:type="dxa"/>
          </w:tcPr>
          <w:p w:rsidR="006A78B8" w:rsidRPr="006822A3" w:rsidRDefault="006A78B8" w:rsidP="006A78B8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TOWNSEND</w:t>
            </w:r>
          </w:p>
        </w:tc>
        <w:tc>
          <w:tcPr>
            <w:tcW w:w="1417" w:type="dxa"/>
          </w:tcPr>
          <w:p w:rsidR="006A78B8" w:rsidRPr="006822A3" w:rsidRDefault="006A78B8" w:rsidP="006A78B8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Ian</w:t>
            </w:r>
          </w:p>
        </w:tc>
        <w:tc>
          <w:tcPr>
            <w:tcW w:w="834" w:type="dxa"/>
          </w:tcPr>
          <w:p w:rsidR="006A78B8" w:rsidRPr="006822A3" w:rsidRDefault="00710FE5" w:rsidP="006A78B8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EU</w:t>
            </w:r>
          </w:p>
        </w:tc>
        <w:tc>
          <w:tcPr>
            <w:tcW w:w="1144" w:type="dxa"/>
          </w:tcPr>
          <w:p w:rsidR="006A78B8" w:rsidRPr="006822A3" w:rsidRDefault="006A78B8" w:rsidP="006A78B8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14/05/1993</w:t>
            </w:r>
          </w:p>
        </w:tc>
        <w:tc>
          <w:tcPr>
            <w:tcW w:w="1186" w:type="dxa"/>
          </w:tcPr>
          <w:p w:rsidR="006A78B8" w:rsidRPr="006822A3" w:rsidRDefault="006A78B8" w:rsidP="006A78B8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110547</w:t>
            </w:r>
          </w:p>
        </w:tc>
        <w:tc>
          <w:tcPr>
            <w:tcW w:w="1138" w:type="dxa"/>
          </w:tcPr>
          <w:p w:rsidR="006A78B8" w:rsidRPr="006822A3" w:rsidRDefault="006A78B8" w:rsidP="006A78B8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Britannique</w:t>
            </w:r>
            <w:proofErr w:type="spellEnd"/>
          </w:p>
        </w:tc>
        <w:tc>
          <w:tcPr>
            <w:tcW w:w="705" w:type="dxa"/>
          </w:tcPr>
          <w:p w:rsidR="006A78B8" w:rsidRPr="006822A3" w:rsidRDefault="006A78B8" w:rsidP="006A78B8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656" w:type="dxa"/>
          </w:tcPr>
          <w:p w:rsidR="006A78B8" w:rsidRPr="006822A3" w:rsidRDefault="006A78B8" w:rsidP="006A78B8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807" w:type="dxa"/>
          </w:tcPr>
          <w:p w:rsidR="006A78B8" w:rsidRPr="006822A3" w:rsidRDefault="006A78B8" w:rsidP="006A78B8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OF</w:t>
            </w:r>
          </w:p>
        </w:tc>
      </w:tr>
      <w:tr w:rsidR="006A78B8" w:rsidTr="009F1CA7">
        <w:trPr>
          <w:trHeight w:val="251"/>
        </w:trPr>
        <w:tc>
          <w:tcPr>
            <w:tcW w:w="519" w:type="dxa"/>
          </w:tcPr>
          <w:p w:rsidR="006A78B8" w:rsidRPr="006822A3" w:rsidRDefault="006A78B8" w:rsidP="006A78B8">
            <w:pPr>
              <w:pStyle w:val="TableParagraph"/>
              <w:spacing w:line="234" w:lineRule="exact"/>
              <w:ind w:right="99"/>
              <w:jc w:val="right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21</w:t>
            </w:r>
          </w:p>
        </w:tc>
        <w:tc>
          <w:tcPr>
            <w:tcW w:w="2180" w:type="dxa"/>
          </w:tcPr>
          <w:p w:rsidR="006A78B8" w:rsidRPr="006822A3" w:rsidRDefault="006A78B8" w:rsidP="006A78B8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ZOIA</w:t>
            </w:r>
          </w:p>
        </w:tc>
        <w:tc>
          <w:tcPr>
            <w:tcW w:w="1417" w:type="dxa"/>
          </w:tcPr>
          <w:p w:rsidR="006A78B8" w:rsidRPr="006822A3" w:rsidRDefault="006A78B8" w:rsidP="006A78B8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Benjamin</w:t>
            </w:r>
          </w:p>
        </w:tc>
        <w:tc>
          <w:tcPr>
            <w:tcW w:w="834" w:type="dxa"/>
          </w:tcPr>
          <w:p w:rsidR="006A78B8" w:rsidRPr="006822A3" w:rsidRDefault="006A78B8" w:rsidP="006A78B8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44" w:type="dxa"/>
          </w:tcPr>
          <w:p w:rsidR="006A78B8" w:rsidRPr="006822A3" w:rsidRDefault="006A78B8" w:rsidP="006A78B8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14/08/1990</w:t>
            </w:r>
          </w:p>
        </w:tc>
        <w:tc>
          <w:tcPr>
            <w:tcW w:w="1186" w:type="dxa"/>
          </w:tcPr>
          <w:p w:rsidR="006A78B8" w:rsidRPr="006822A3" w:rsidRDefault="006A78B8" w:rsidP="006A78B8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038899</w:t>
            </w:r>
          </w:p>
        </w:tc>
        <w:tc>
          <w:tcPr>
            <w:tcW w:w="1138" w:type="dxa"/>
          </w:tcPr>
          <w:p w:rsidR="006A78B8" w:rsidRPr="006822A3" w:rsidRDefault="006A78B8" w:rsidP="006A78B8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6822A3">
              <w:rPr>
                <w:color w:val="000000" w:themeColor="text1"/>
                <w:sz w:val="18"/>
                <w:szCs w:val="18"/>
              </w:rPr>
              <w:t>Française</w:t>
            </w:r>
            <w:proofErr w:type="spellEnd"/>
          </w:p>
        </w:tc>
        <w:tc>
          <w:tcPr>
            <w:tcW w:w="705" w:type="dxa"/>
          </w:tcPr>
          <w:p w:rsidR="006A78B8" w:rsidRPr="006822A3" w:rsidRDefault="006A78B8" w:rsidP="006A78B8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23</w:t>
            </w:r>
          </w:p>
        </w:tc>
        <w:tc>
          <w:tcPr>
            <w:tcW w:w="656" w:type="dxa"/>
          </w:tcPr>
          <w:p w:rsidR="006A78B8" w:rsidRPr="006822A3" w:rsidRDefault="006A78B8" w:rsidP="006A78B8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23</w:t>
            </w:r>
          </w:p>
        </w:tc>
        <w:tc>
          <w:tcPr>
            <w:tcW w:w="807" w:type="dxa"/>
          </w:tcPr>
          <w:p w:rsidR="006A78B8" w:rsidRPr="006822A3" w:rsidRDefault="006A78B8" w:rsidP="006A78B8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  <w:r w:rsidRPr="006822A3">
              <w:rPr>
                <w:color w:val="000000" w:themeColor="text1"/>
                <w:sz w:val="18"/>
                <w:szCs w:val="18"/>
              </w:rPr>
              <w:t>OF</w:t>
            </w:r>
          </w:p>
        </w:tc>
      </w:tr>
      <w:tr w:rsidR="006A78B8" w:rsidTr="009F1CA7">
        <w:trPr>
          <w:trHeight w:val="251"/>
        </w:trPr>
        <w:tc>
          <w:tcPr>
            <w:tcW w:w="519" w:type="dxa"/>
          </w:tcPr>
          <w:p w:rsidR="006A78B8" w:rsidRPr="006822A3" w:rsidRDefault="006A78B8" w:rsidP="006A78B8">
            <w:pPr>
              <w:pStyle w:val="TableParagraph"/>
              <w:spacing w:line="232" w:lineRule="exact"/>
              <w:ind w:right="99"/>
              <w:jc w:val="right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22</w:t>
            </w:r>
          </w:p>
        </w:tc>
        <w:tc>
          <w:tcPr>
            <w:tcW w:w="2180" w:type="dxa"/>
          </w:tcPr>
          <w:p w:rsidR="006A78B8" w:rsidRPr="006822A3" w:rsidRDefault="006A78B8" w:rsidP="006A78B8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</w:tcPr>
          <w:p w:rsidR="006A78B8" w:rsidRPr="006822A3" w:rsidRDefault="006A78B8" w:rsidP="006A78B8">
            <w:pPr>
              <w:pStyle w:val="TableParagraph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34" w:type="dxa"/>
          </w:tcPr>
          <w:p w:rsidR="006A78B8" w:rsidRPr="006822A3" w:rsidRDefault="006A78B8" w:rsidP="006A78B8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44" w:type="dxa"/>
          </w:tcPr>
          <w:p w:rsidR="006A78B8" w:rsidRPr="006822A3" w:rsidRDefault="006A78B8" w:rsidP="006A78B8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1186" w:type="dxa"/>
          </w:tcPr>
          <w:p w:rsidR="006A78B8" w:rsidRPr="006822A3" w:rsidRDefault="006A78B8" w:rsidP="006A78B8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1138" w:type="dxa"/>
          </w:tcPr>
          <w:p w:rsidR="006A78B8" w:rsidRPr="006822A3" w:rsidRDefault="006A78B8" w:rsidP="006A78B8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:rsidR="006A78B8" w:rsidRPr="006822A3" w:rsidRDefault="006A78B8" w:rsidP="006A78B8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6" w:type="dxa"/>
          </w:tcPr>
          <w:p w:rsidR="006A78B8" w:rsidRPr="006822A3" w:rsidRDefault="006A78B8" w:rsidP="006A78B8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07" w:type="dxa"/>
          </w:tcPr>
          <w:p w:rsidR="006A78B8" w:rsidRPr="006822A3" w:rsidRDefault="006A78B8" w:rsidP="006A78B8">
            <w:pPr>
              <w:pStyle w:val="TableParagraph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</w:tbl>
    <w:p w:rsidR="008B0FC7" w:rsidRDefault="00A43A86" w:rsidP="008B0FC7">
      <w:pPr>
        <w:spacing w:before="92"/>
        <w:ind w:left="-426" w:right="-426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Challenge de France </w:t>
      </w:r>
      <w:proofErr w:type="spellStart"/>
      <w:r>
        <w:rPr>
          <w:rFonts w:ascii="Times New Roman" w:hAnsi="Times New Roman" w:cs="Times New Roman"/>
          <w:b/>
          <w:sz w:val="28"/>
        </w:rPr>
        <w:t>Roster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définitif (22 joueurs maximum)</w:t>
      </w:r>
    </w:p>
    <w:p w:rsidR="008B0FC7" w:rsidRDefault="00A43A86" w:rsidP="00594A9F">
      <w:pPr>
        <w:spacing w:before="92"/>
        <w:ind w:left="-42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Equipe</w:t>
      </w:r>
      <w:r w:rsidR="009F53EF">
        <w:rPr>
          <w:rFonts w:ascii="Arial"/>
          <w:b/>
          <w:sz w:val="24"/>
        </w:rPr>
        <w:t xml:space="preserve"> :</w:t>
      </w:r>
      <w:r w:rsidR="00F149FF">
        <w:rPr>
          <w:rFonts w:ascii="Arial"/>
          <w:b/>
          <w:sz w:val="24"/>
        </w:rPr>
        <w:t xml:space="preserve"> </w:t>
      </w:r>
      <w:bookmarkStart w:id="0" w:name="_GoBack"/>
      <w:proofErr w:type="spellStart"/>
      <w:r w:rsidR="00594A9F" w:rsidRPr="00051535">
        <w:rPr>
          <w:rFonts w:ascii="Times New Roman" w:hAnsi="Times New Roman" w:cs="Times New Roman"/>
          <w:sz w:val="28"/>
        </w:rPr>
        <w:t>Baseball</w:t>
      </w:r>
      <w:proofErr w:type="spellEnd"/>
      <w:r w:rsidR="00594A9F" w:rsidRPr="00051535">
        <w:rPr>
          <w:rFonts w:ascii="Times New Roman" w:hAnsi="Times New Roman" w:cs="Times New Roman"/>
          <w:sz w:val="28"/>
        </w:rPr>
        <w:t xml:space="preserve"> Club des Templiers de Sénart – Grand Paris Sud</w:t>
      </w:r>
      <w:bookmarkEnd w:id="0"/>
    </w:p>
    <w:p w:rsidR="008B0FC7" w:rsidRDefault="008B0FC7" w:rsidP="008B0FC7">
      <w:pPr>
        <w:spacing w:before="230"/>
        <w:ind w:left="-284"/>
        <w:rPr>
          <w:rFonts w:ascii="Arial"/>
          <w:b/>
        </w:rPr>
      </w:pPr>
    </w:p>
    <w:p w:rsidR="008B0FC7" w:rsidRPr="00774C72" w:rsidRDefault="008B0FC7" w:rsidP="008B0FC7">
      <w:pPr>
        <w:spacing w:before="230"/>
        <w:ind w:left="-284"/>
        <w:rPr>
          <w:rFonts w:ascii="Arial"/>
          <w:b/>
        </w:rPr>
      </w:pPr>
      <w:r>
        <w:rPr>
          <w:rFonts w:ascii="Arial"/>
          <w:b/>
        </w:rPr>
        <w:t xml:space="preserve">Manager - Coaches </w:t>
      </w:r>
      <w:r w:rsidR="00E20FBE">
        <w:rPr>
          <w:rFonts w:ascii="Arial"/>
          <w:b/>
        </w:rPr>
        <w:t>-</w:t>
      </w:r>
      <w:r>
        <w:rPr>
          <w:rFonts w:ascii="Arial"/>
          <w:b/>
        </w:rPr>
        <w:t xml:space="preserve"> M</w:t>
      </w:r>
      <w:r>
        <w:rPr>
          <w:rFonts w:ascii="Arial"/>
          <w:b/>
        </w:rPr>
        <w:t>é</w:t>
      </w:r>
      <w:r>
        <w:rPr>
          <w:rFonts w:ascii="Arial"/>
          <w:b/>
        </w:rPr>
        <w:t>dical :</w:t>
      </w:r>
    </w:p>
    <w:tbl>
      <w:tblPr>
        <w:tblStyle w:val="TableNormal"/>
        <w:tblpPr w:leftFromText="141" w:rightFromText="141" w:vertAnchor="text" w:horzAnchor="page" w:tblpX="622" w:tblpY="152"/>
        <w:tblW w:w="10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2"/>
        <w:gridCol w:w="2224"/>
        <w:gridCol w:w="2126"/>
        <w:gridCol w:w="1560"/>
        <w:gridCol w:w="849"/>
        <w:gridCol w:w="850"/>
        <w:gridCol w:w="2409"/>
      </w:tblGrid>
      <w:tr w:rsidR="008B0FC7" w:rsidTr="00EC193B">
        <w:trPr>
          <w:trHeight w:val="551"/>
        </w:trPr>
        <w:tc>
          <w:tcPr>
            <w:tcW w:w="612" w:type="dxa"/>
            <w:vMerge w:val="restart"/>
          </w:tcPr>
          <w:p w:rsidR="008B0FC7" w:rsidRDefault="008B0FC7" w:rsidP="00EC193B">
            <w:pPr>
              <w:pStyle w:val="TableParagraph"/>
            </w:pPr>
          </w:p>
        </w:tc>
        <w:tc>
          <w:tcPr>
            <w:tcW w:w="2224" w:type="dxa"/>
            <w:vMerge w:val="restart"/>
            <w:tcBorders>
              <w:right w:val="single" w:sz="6" w:space="0" w:color="000000"/>
            </w:tcBorders>
          </w:tcPr>
          <w:p w:rsidR="008B0FC7" w:rsidRPr="008B0FC7" w:rsidRDefault="008B0FC7" w:rsidP="00EC193B">
            <w:pPr>
              <w:pStyle w:val="TableParagraph"/>
              <w:rPr>
                <w:b/>
                <w:sz w:val="24"/>
                <w:lang w:val="fr-FR"/>
              </w:rPr>
            </w:pPr>
          </w:p>
          <w:p w:rsidR="008B0FC7" w:rsidRPr="008B0FC7" w:rsidRDefault="008B0FC7" w:rsidP="00EC193B">
            <w:pPr>
              <w:pStyle w:val="TableParagraph"/>
              <w:ind w:left="851" w:right="839"/>
              <w:jc w:val="center"/>
              <w:rPr>
                <w:b/>
                <w:sz w:val="24"/>
                <w:lang w:val="fr-FR"/>
              </w:rPr>
            </w:pPr>
            <w:r w:rsidRPr="008B0FC7">
              <w:rPr>
                <w:b/>
                <w:w w:val="90"/>
                <w:sz w:val="24"/>
                <w:lang w:val="fr-FR"/>
              </w:rPr>
              <w:t>Nom</w:t>
            </w:r>
          </w:p>
        </w:tc>
        <w:tc>
          <w:tcPr>
            <w:tcW w:w="2126" w:type="dxa"/>
            <w:vMerge w:val="restart"/>
            <w:tcBorders>
              <w:left w:val="single" w:sz="6" w:space="0" w:color="000000"/>
            </w:tcBorders>
          </w:tcPr>
          <w:p w:rsidR="008B0FC7" w:rsidRPr="008B0FC7" w:rsidRDefault="008B0FC7" w:rsidP="00EC193B">
            <w:pPr>
              <w:pStyle w:val="TableParagraph"/>
              <w:rPr>
                <w:b/>
                <w:sz w:val="24"/>
                <w:lang w:val="fr-FR"/>
              </w:rPr>
            </w:pPr>
          </w:p>
          <w:p w:rsidR="008B0FC7" w:rsidRPr="008B0FC7" w:rsidRDefault="008B0FC7" w:rsidP="00EC193B">
            <w:pPr>
              <w:pStyle w:val="TableParagraph"/>
              <w:ind w:left="695"/>
              <w:rPr>
                <w:b/>
                <w:sz w:val="24"/>
                <w:lang w:val="fr-FR"/>
              </w:rPr>
            </w:pPr>
            <w:r w:rsidRPr="008B0FC7">
              <w:rPr>
                <w:b/>
                <w:w w:val="90"/>
                <w:sz w:val="24"/>
                <w:lang w:val="fr-FR"/>
              </w:rPr>
              <w:t>Prénom</w:t>
            </w:r>
          </w:p>
        </w:tc>
        <w:tc>
          <w:tcPr>
            <w:tcW w:w="1560" w:type="dxa"/>
            <w:vMerge w:val="restart"/>
          </w:tcPr>
          <w:p w:rsidR="008B0FC7" w:rsidRPr="008B0FC7" w:rsidRDefault="008B0FC7" w:rsidP="00EC193B">
            <w:pPr>
              <w:pStyle w:val="TableParagraph"/>
              <w:rPr>
                <w:b/>
                <w:sz w:val="24"/>
                <w:lang w:val="fr-FR"/>
              </w:rPr>
            </w:pPr>
          </w:p>
          <w:p w:rsidR="008B0FC7" w:rsidRPr="008B0FC7" w:rsidRDefault="008B0FC7" w:rsidP="00EC193B">
            <w:pPr>
              <w:pStyle w:val="TableParagraph"/>
              <w:ind w:left="278"/>
              <w:rPr>
                <w:b/>
                <w:sz w:val="24"/>
                <w:lang w:val="fr-FR"/>
              </w:rPr>
            </w:pPr>
            <w:r w:rsidRPr="008B0FC7">
              <w:rPr>
                <w:b/>
                <w:w w:val="90"/>
                <w:sz w:val="24"/>
                <w:lang w:val="fr-FR"/>
              </w:rPr>
              <w:t>Nationalité</w:t>
            </w:r>
          </w:p>
        </w:tc>
        <w:tc>
          <w:tcPr>
            <w:tcW w:w="1699" w:type="dxa"/>
            <w:gridSpan w:val="2"/>
          </w:tcPr>
          <w:p w:rsidR="008B0FC7" w:rsidRPr="008B0FC7" w:rsidRDefault="008B0FC7" w:rsidP="00EC193B">
            <w:pPr>
              <w:pStyle w:val="TableParagraph"/>
              <w:ind w:left="271"/>
              <w:rPr>
                <w:b/>
                <w:sz w:val="24"/>
                <w:lang w:val="fr-FR"/>
              </w:rPr>
            </w:pPr>
            <w:r w:rsidRPr="008B0FC7">
              <w:rPr>
                <w:b/>
                <w:w w:val="95"/>
                <w:sz w:val="24"/>
                <w:lang w:val="fr-FR"/>
              </w:rPr>
              <w:t>N° Uniforme</w:t>
            </w:r>
          </w:p>
        </w:tc>
        <w:tc>
          <w:tcPr>
            <w:tcW w:w="2409" w:type="dxa"/>
            <w:vMerge w:val="restart"/>
          </w:tcPr>
          <w:p w:rsidR="008B0FC7" w:rsidRPr="008B0FC7" w:rsidRDefault="008B0FC7" w:rsidP="00EC193B">
            <w:pPr>
              <w:pStyle w:val="TableParagraph"/>
              <w:rPr>
                <w:b/>
                <w:sz w:val="24"/>
                <w:lang w:val="fr-FR"/>
              </w:rPr>
            </w:pPr>
          </w:p>
          <w:p w:rsidR="008B0FC7" w:rsidRPr="008B0FC7" w:rsidRDefault="008B0FC7" w:rsidP="00EC193B">
            <w:pPr>
              <w:pStyle w:val="TableParagraph"/>
              <w:ind w:left="801" w:right="555"/>
              <w:jc w:val="center"/>
              <w:rPr>
                <w:b/>
                <w:sz w:val="24"/>
                <w:lang w:val="fr-FR"/>
              </w:rPr>
            </w:pPr>
            <w:r w:rsidRPr="008B0FC7">
              <w:rPr>
                <w:b/>
                <w:w w:val="90"/>
                <w:sz w:val="24"/>
                <w:lang w:val="fr-FR"/>
              </w:rPr>
              <w:t>Fonction</w:t>
            </w:r>
          </w:p>
        </w:tc>
      </w:tr>
      <w:tr w:rsidR="008B0FC7" w:rsidTr="00EC193B">
        <w:trPr>
          <w:trHeight w:val="275"/>
        </w:trPr>
        <w:tc>
          <w:tcPr>
            <w:tcW w:w="612" w:type="dxa"/>
            <w:vMerge/>
            <w:tcBorders>
              <w:top w:val="nil"/>
            </w:tcBorders>
          </w:tcPr>
          <w:p w:rsidR="008B0FC7" w:rsidRDefault="008B0FC7" w:rsidP="00EC193B">
            <w:pPr>
              <w:rPr>
                <w:sz w:val="2"/>
                <w:szCs w:val="2"/>
              </w:rPr>
            </w:pPr>
          </w:p>
        </w:tc>
        <w:tc>
          <w:tcPr>
            <w:tcW w:w="2224" w:type="dxa"/>
            <w:vMerge/>
            <w:tcBorders>
              <w:top w:val="nil"/>
              <w:right w:val="single" w:sz="6" w:space="0" w:color="000000"/>
            </w:tcBorders>
          </w:tcPr>
          <w:p w:rsidR="008B0FC7" w:rsidRPr="00774C72" w:rsidRDefault="008B0FC7" w:rsidP="00EC193B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000000"/>
            </w:tcBorders>
          </w:tcPr>
          <w:p w:rsidR="008B0FC7" w:rsidRPr="00774C72" w:rsidRDefault="008B0FC7" w:rsidP="00EC193B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:rsidR="008B0FC7" w:rsidRPr="00774C72" w:rsidRDefault="008B0FC7" w:rsidP="00EC193B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849" w:type="dxa"/>
          </w:tcPr>
          <w:p w:rsidR="008B0FC7" w:rsidRPr="00774C72" w:rsidRDefault="008B0FC7" w:rsidP="00EC193B">
            <w:pPr>
              <w:pStyle w:val="TableParagraph"/>
              <w:spacing w:line="255" w:lineRule="exact"/>
              <w:ind w:left="151"/>
              <w:rPr>
                <w:b/>
                <w:sz w:val="24"/>
              </w:rPr>
            </w:pPr>
            <w:r w:rsidRPr="00774C72">
              <w:rPr>
                <w:b/>
                <w:w w:val="90"/>
                <w:sz w:val="24"/>
              </w:rPr>
              <w:t>Home</w:t>
            </w:r>
          </w:p>
        </w:tc>
        <w:tc>
          <w:tcPr>
            <w:tcW w:w="850" w:type="dxa"/>
          </w:tcPr>
          <w:p w:rsidR="008B0FC7" w:rsidRPr="00774C72" w:rsidRDefault="008B0FC7" w:rsidP="00EC193B">
            <w:pPr>
              <w:pStyle w:val="TableParagraph"/>
              <w:spacing w:line="255" w:lineRule="exact"/>
              <w:ind w:left="219"/>
              <w:rPr>
                <w:b/>
                <w:sz w:val="24"/>
              </w:rPr>
            </w:pPr>
            <w:r w:rsidRPr="00774C72">
              <w:rPr>
                <w:b/>
                <w:w w:val="90"/>
                <w:sz w:val="24"/>
              </w:rPr>
              <w:t>Visit</w:t>
            </w:r>
          </w:p>
        </w:tc>
        <w:tc>
          <w:tcPr>
            <w:tcW w:w="2409" w:type="dxa"/>
            <w:vMerge/>
            <w:tcBorders>
              <w:top w:val="nil"/>
            </w:tcBorders>
          </w:tcPr>
          <w:p w:rsidR="008B0FC7" w:rsidRPr="00774C72" w:rsidRDefault="008B0FC7" w:rsidP="00EC193B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B0FC7" w:rsidTr="00EC193B">
        <w:trPr>
          <w:trHeight w:val="251"/>
        </w:trPr>
        <w:tc>
          <w:tcPr>
            <w:tcW w:w="612" w:type="dxa"/>
          </w:tcPr>
          <w:p w:rsidR="008B0FC7" w:rsidRPr="006822A3" w:rsidRDefault="008B0FC7" w:rsidP="00EC193B">
            <w:pPr>
              <w:pStyle w:val="TableParagraph"/>
              <w:spacing w:line="232" w:lineRule="exact"/>
              <w:ind w:right="60"/>
              <w:jc w:val="right"/>
              <w:rPr>
                <w:sz w:val="18"/>
                <w:szCs w:val="18"/>
              </w:rPr>
            </w:pPr>
            <w:r w:rsidRPr="006822A3">
              <w:rPr>
                <w:w w:val="82"/>
                <w:sz w:val="18"/>
                <w:szCs w:val="18"/>
              </w:rPr>
              <w:t>1</w:t>
            </w:r>
          </w:p>
        </w:tc>
        <w:tc>
          <w:tcPr>
            <w:tcW w:w="2224" w:type="dxa"/>
            <w:tcBorders>
              <w:right w:val="single" w:sz="6" w:space="0" w:color="000000"/>
            </w:tcBorders>
          </w:tcPr>
          <w:p w:rsidR="008B0FC7" w:rsidRPr="006822A3" w:rsidRDefault="002914F5" w:rsidP="00EC193B">
            <w:pPr>
              <w:pStyle w:val="TableParagraph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BRELLE-ANDRADE</w:t>
            </w:r>
          </w:p>
        </w:tc>
        <w:tc>
          <w:tcPr>
            <w:tcW w:w="2126" w:type="dxa"/>
            <w:tcBorders>
              <w:left w:val="single" w:sz="6" w:space="0" w:color="000000"/>
            </w:tcBorders>
          </w:tcPr>
          <w:p w:rsidR="008B0FC7" w:rsidRPr="006822A3" w:rsidRDefault="002914F5" w:rsidP="00EC193B">
            <w:pPr>
              <w:pStyle w:val="TableParagraph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Matthieu</w:t>
            </w:r>
          </w:p>
        </w:tc>
        <w:tc>
          <w:tcPr>
            <w:tcW w:w="1560" w:type="dxa"/>
          </w:tcPr>
          <w:p w:rsidR="008B0FC7" w:rsidRPr="006822A3" w:rsidRDefault="006822A3" w:rsidP="00E67636">
            <w:pPr>
              <w:pStyle w:val="TableParagraph"/>
              <w:jc w:val="center"/>
              <w:rPr>
                <w:sz w:val="18"/>
                <w:szCs w:val="18"/>
              </w:rPr>
            </w:pPr>
            <w:proofErr w:type="spellStart"/>
            <w:r w:rsidRPr="006822A3">
              <w:rPr>
                <w:color w:val="000000" w:themeColor="text1"/>
                <w:sz w:val="18"/>
                <w:szCs w:val="18"/>
              </w:rPr>
              <w:t>Française</w:t>
            </w:r>
            <w:proofErr w:type="spellEnd"/>
          </w:p>
        </w:tc>
        <w:tc>
          <w:tcPr>
            <w:tcW w:w="849" w:type="dxa"/>
          </w:tcPr>
          <w:p w:rsidR="008B0FC7" w:rsidRPr="006822A3" w:rsidRDefault="002914F5" w:rsidP="00E67636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17</w:t>
            </w:r>
          </w:p>
        </w:tc>
        <w:tc>
          <w:tcPr>
            <w:tcW w:w="850" w:type="dxa"/>
          </w:tcPr>
          <w:p w:rsidR="008B0FC7" w:rsidRPr="006822A3" w:rsidRDefault="002914F5" w:rsidP="00E67636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17</w:t>
            </w:r>
          </w:p>
        </w:tc>
        <w:tc>
          <w:tcPr>
            <w:tcW w:w="2409" w:type="dxa"/>
          </w:tcPr>
          <w:p w:rsidR="008B0FC7" w:rsidRPr="006822A3" w:rsidRDefault="002914F5" w:rsidP="00E67636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Manager</w:t>
            </w:r>
          </w:p>
        </w:tc>
      </w:tr>
      <w:tr w:rsidR="008B0FC7" w:rsidTr="00EC193B">
        <w:trPr>
          <w:trHeight w:val="254"/>
        </w:trPr>
        <w:tc>
          <w:tcPr>
            <w:tcW w:w="612" w:type="dxa"/>
          </w:tcPr>
          <w:p w:rsidR="008B0FC7" w:rsidRPr="006822A3" w:rsidRDefault="008B0FC7" w:rsidP="00EC193B">
            <w:pPr>
              <w:pStyle w:val="TableParagraph"/>
              <w:spacing w:before="2" w:line="232" w:lineRule="exact"/>
              <w:ind w:right="60"/>
              <w:jc w:val="right"/>
              <w:rPr>
                <w:sz w:val="18"/>
                <w:szCs w:val="18"/>
              </w:rPr>
            </w:pPr>
            <w:r w:rsidRPr="006822A3">
              <w:rPr>
                <w:w w:val="82"/>
                <w:sz w:val="18"/>
                <w:szCs w:val="18"/>
              </w:rPr>
              <w:t>2</w:t>
            </w:r>
          </w:p>
        </w:tc>
        <w:tc>
          <w:tcPr>
            <w:tcW w:w="2224" w:type="dxa"/>
            <w:tcBorders>
              <w:right w:val="single" w:sz="6" w:space="0" w:color="000000"/>
            </w:tcBorders>
          </w:tcPr>
          <w:p w:rsidR="008B0FC7" w:rsidRPr="006822A3" w:rsidRDefault="002914F5" w:rsidP="00EC193B">
            <w:pPr>
              <w:pStyle w:val="TableParagraph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BROWN</w:t>
            </w:r>
          </w:p>
        </w:tc>
        <w:tc>
          <w:tcPr>
            <w:tcW w:w="2126" w:type="dxa"/>
            <w:tcBorders>
              <w:left w:val="single" w:sz="6" w:space="0" w:color="000000"/>
            </w:tcBorders>
          </w:tcPr>
          <w:p w:rsidR="008B0FC7" w:rsidRPr="006822A3" w:rsidRDefault="002914F5" w:rsidP="00EC193B">
            <w:pPr>
              <w:pStyle w:val="TableParagraph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Félix</w:t>
            </w:r>
          </w:p>
        </w:tc>
        <w:tc>
          <w:tcPr>
            <w:tcW w:w="1560" w:type="dxa"/>
          </w:tcPr>
          <w:p w:rsidR="008B0FC7" w:rsidRPr="006822A3" w:rsidRDefault="006822A3" w:rsidP="00E67636">
            <w:pPr>
              <w:pStyle w:val="TableParagraph"/>
              <w:jc w:val="center"/>
              <w:rPr>
                <w:sz w:val="18"/>
                <w:szCs w:val="18"/>
              </w:rPr>
            </w:pPr>
            <w:proofErr w:type="spellStart"/>
            <w:r w:rsidRPr="006822A3">
              <w:rPr>
                <w:color w:val="000000" w:themeColor="text1"/>
                <w:sz w:val="18"/>
                <w:szCs w:val="18"/>
              </w:rPr>
              <w:t>Française</w:t>
            </w:r>
            <w:proofErr w:type="spellEnd"/>
          </w:p>
        </w:tc>
        <w:tc>
          <w:tcPr>
            <w:tcW w:w="849" w:type="dxa"/>
          </w:tcPr>
          <w:p w:rsidR="008B0FC7" w:rsidRPr="006822A3" w:rsidRDefault="002914F5" w:rsidP="00E67636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7</w:t>
            </w:r>
          </w:p>
        </w:tc>
        <w:tc>
          <w:tcPr>
            <w:tcW w:w="850" w:type="dxa"/>
          </w:tcPr>
          <w:p w:rsidR="008B0FC7" w:rsidRPr="006822A3" w:rsidRDefault="002914F5" w:rsidP="00E67636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7</w:t>
            </w:r>
          </w:p>
        </w:tc>
        <w:tc>
          <w:tcPr>
            <w:tcW w:w="2409" w:type="dxa"/>
          </w:tcPr>
          <w:p w:rsidR="008B0FC7" w:rsidRPr="006822A3" w:rsidRDefault="002914F5" w:rsidP="00E67636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Coach Assistant</w:t>
            </w:r>
          </w:p>
        </w:tc>
      </w:tr>
      <w:tr w:rsidR="006A78B8" w:rsidTr="00EC193B">
        <w:trPr>
          <w:trHeight w:val="254"/>
        </w:trPr>
        <w:tc>
          <w:tcPr>
            <w:tcW w:w="612" w:type="dxa"/>
          </w:tcPr>
          <w:p w:rsidR="006A78B8" w:rsidRPr="006822A3" w:rsidRDefault="006A78B8" w:rsidP="006A78B8">
            <w:pPr>
              <w:pStyle w:val="TableParagraph"/>
              <w:spacing w:line="235" w:lineRule="exact"/>
              <w:ind w:right="60"/>
              <w:jc w:val="right"/>
              <w:rPr>
                <w:sz w:val="18"/>
                <w:szCs w:val="18"/>
              </w:rPr>
            </w:pPr>
            <w:r w:rsidRPr="006822A3">
              <w:rPr>
                <w:w w:val="82"/>
                <w:sz w:val="18"/>
                <w:szCs w:val="18"/>
              </w:rPr>
              <w:t>3</w:t>
            </w:r>
          </w:p>
        </w:tc>
        <w:tc>
          <w:tcPr>
            <w:tcW w:w="2224" w:type="dxa"/>
            <w:tcBorders>
              <w:right w:val="single" w:sz="6" w:space="0" w:color="000000"/>
            </w:tcBorders>
          </w:tcPr>
          <w:p w:rsidR="006A78B8" w:rsidRPr="006822A3" w:rsidRDefault="006A78B8" w:rsidP="006A78B8">
            <w:pPr>
              <w:pStyle w:val="TableParagraph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LODS</w:t>
            </w:r>
          </w:p>
        </w:tc>
        <w:tc>
          <w:tcPr>
            <w:tcW w:w="2126" w:type="dxa"/>
            <w:tcBorders>
              <w:left w:val="single" w:sz="6" w:space="0" w:color="000000"/>
            </w:tcBorders>
          </w:tcPr>
          <w:p w:rsidR="006A78B8" w:rsidRPr="006822A3" w:rsidRDefault="006A78B8" w:rsidP="006A78B8">
            <w:pPr>
              <w:pStyle w:val="TableParagraph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Alexandre</w:t>
            </w:r>
          </w:p>
        </w:tc>
        <w:tc>
          <w:tcPr>
            <w:tcW w:w="1560" w:type="dxa"/>
          </w:tcPr>
          <w:p w:rsidR="006A78B8" w:rsidRPr="006822A3" w:rsidRDefault="006A78B8" w:rsidP="006A78B8">
            <w:pPr>
              <w:pStyle w:val="TableParagraph"/>
              <w:jc w:val="center"/>
              <w:rPr>
                <w:sz w:val="18"/>
                <w:szCs w:val="18"/>
              </w:rPr>
            </w:pPr>
            <w:proofErr w:type="spellStart"/>
            <w:r w:rsidRPr="006822A3">
              <w:rPr>
                <w:color w:val="000000" w:themeColor="text1"/>
                <w:sz w:val="18"/>
                <w:szCs w:val="18"/>
              </w:rPr>
              <w:t>Française</w:t>
            </w:r>
            <w:proofErr w:type="spellEnd"/>
          </w:p>
        </w:tc>
        <w:tc>
          <w:tcPr>
            <w:tcW w:w="849" w:type="dxa"/>
          </w:tcPr>
          <w:p w:rsidR="006A78B8" w:rsidRPr="006822A3" w:rsidRDefault="006A78B8" w:rsidP="006A78B8">
            <w:pPr>
              <w:pStyle w:val="TableParagraph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850" w:type="dxa"/>
          </w:tcPr>
          <w:p w:rsidR="006A78B8" w:rsidRPr="006822A3" w:rsidRDefault="006A78B8" w:rsidP="006A78B8">
            <w:pPr>
              <w:pStyle w:val="TableParagraph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409" w:type="dxa"/>
          </w:tcPr>
          <w:p w:rsidR="006A78B8" w:rsidRPr="006822A3" w:rsidRDefault="006A78B8" w:rsidP="006A78B8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Coach Assistant</w:t>
            </w:r>
          </w:p>
        </w:tc>
      </w:tr>
      <w:tr w:rsidR="002914F5" w:rsidTr="00EC193B">
        <w:trPr>
          <w:trHeight w:val="251"/>
        </w:trPr>
        <w:tc>
          <w:tcPr>
            <w:tcW w:w="612" w:type="dxa"/>
          </w:tcPr>
          <w:p w:rsidR="002914F5" w:rsidRPr="006822A3" w:rsidRDefault="002914F5" w:rsidP="002914F5">
            <w:pPr>
              <w:pStyle w:val="TableParagraph"/>
              <w:spacing w:line="232" w:lineRule="exact"/>
              <w:ind w:right="60"/>
              <w:jc w:val="right"/>
              <w:rPr>
                <w:sz w:val="18"/>
                <w:szCs w:val="18"/>
              </w:rPr>
            </w:pPr>
            <w:r w:rsidRPr="006822A3">
              <w:rPr>
                <w:w w:val="82"/>
                <w:sz w:val="18"/>
                <w:szCs w:val="18"/>
              </w:rPr>
              <w:t>4</w:t>
            </w:r>
          </w:p>
        </w:tc>
        <w:tc>
          <w:tcPr>
            <w:tcW w:w="2224" w:type="dxa"/>
            <w:tcBorders>
              <w:right w:val="single" w:sz="6" w:space="0" w:color="000000"/>
            </w:tcBorders>
          </w:tcPr>
          <w:p w:rsidR="002914F5" w:rsidRPr="006822A3" w:rsidRDefault="006A78B8" w:rsidP="002914F5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MARTINEZ SCOTT</w:t>
            </w:r>
          </w:p>
        </w:tc>
        <w:tc>
          <w:tcPr>
            <w:tcW w:w="2126" w:type="dxa"/>
            <w:tcBorders>
              <w:left w:val="single" w:sz="6" w:space="0" w:color="000000"/>
            </w:tcBorders>
          </w:tcPr>
          <w:p w:rsidR="002914F5" w:rsidRPr="006822A3" w:rsidRDefault="006A78B8" w:rsidP="002914F5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Romain</w:t>
            </w:r>
          </w:p>
        </w:tc>
        <w:tc>
          <w:tcPr>
            <w:tcW w:w="1560" w:type="dxa"/>
          </w:tcPr>
          <w:p w:rsidR="002914F5" w:rsidRPr="006822A3" w:rsidRDefault="006822A3" w:rsidP="002914F5">
            <w:pPr>
              <w:pStyle w:val="TableParagraph"/>
              <w:jc w:val="center"/>
              <w:rPr>
                <w:sz w:val="18"/>
                <w:szCs w:val="18"/>
              </w:rPr>
            </w:pPr>
            <w:proofErr w:type="spellStart"/>
            <w:r w:rsidRPr="006822A3">
              <w:rPr>
                <w:color w:val="000000" w:themeColor="text1"/>
                <w:sz w:val="18"/>
                <w:szCs w:val="18"/>
              </w:rPr>
              <w:t>Française</w:t>
            </w:r>
            <w:proofErr w:type="spellEnd"/>
          </w:p>
        </w:tc>
        <w:tc>
          <w:tcPr>
            <w:tcW w:w="849" w:type="dxa"/>
          </w:tcPr>
          <w:p w:rsidR="002914F5" w:rsidRPr="006822A3" w:rsidRDefault="006A78B8" w:rsidP="002914F5">
            <w:pPr>
              <w:pStyle w:val="TableParagraph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850" w:type="dxa"/>
          </w:tcPr>
          <w:p w:rsidR="002914F5" w:rsidRPr="006822A3" w:rsidRDefault="006A78B8" w:rsidP="002914F5">
            <w:pPr>
              <w:pStyle w:val="TableParagraph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409" w:type="dxa"/>
          </w:tcPr>
          <w:p w:rsidR="002914F5" w:rsidRPr="006822A3" w:rsidRDefault="002914F5" w:rsidP="002914F5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Coach Assistant</w:t>
            </w:r>
          </w:p>
        </w:tc>
      </w:tr>
      <w:tr w:rsidR="002914F5" w:rsidTr="00EC193B">
        <w:trPr>
          <w:trHeight w:val="254"/>
        </w:trPr>
        <w:tc>
          <w:tcPr>
            <w:tcW w:w="612" w:type="dxa"/>
          </w:tcPr>
          <w:p w:rsidR="002914F5" w:rsidRPr="006822A3" w:rsidRDefault="002914F5" w:rsidP="002914F5">
            <w:pPr>
              <w:pStyle w:val="TableParagraph"/>
              <w:spacing w:line="234" w:lineRule="exact"/>
              <w:ind w:right="60"/>
              <w:jc w:val="right"/>
              <w:rPr>
                <w:sz w:val="18"/>
                <w:szCs w:val="18"/>
              </w:rPr>
            </w:pPr>
            <w:r w:rsidRPr="006822A3">
              <w:rPr>
                <w:w w:val="82"/>
                <w:sz w:val="18"/>
                <w:szCs w:val="18"/>
              </w:rPr>
              <w:t>5</w:t>
            </w:r>
          </w:p>
        </w:tc>
        <w:tc>
          <w:tcPr>
            <w:tcW w:w="2224" w:type="dxa"/>
            <w:tcBorders>
              <w:right w:val="single" w:sz="6" w:space="0" w:color="000000"/>
            </w:tcBorders>
          </w:tcPr>
          <w:p w:rsidR="002914F5" w:rsidRPr="006822A3" w:rsidRDefault="002914F5" w:rsidP="002914F5">
            <w:pPr>
              <w:pStyle w:val="TableParagraph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PEYRICHOU</w:t>
            </w:r>
          </w:p>
        </w:tc>
        <w:tc>
          <w:tcPr>
            <w:tcW w:w="2126" w:type="dxa"/>
            <w:tcBorders>
              <w:left w:val="single" w:sz="6" w:space="0" w:color="000000"/>
            </w:tcBorders>
          </w:tcPr>
          <w:p w:rsidR="002914F5" w:rsidRPr="006822A3" w:rsidRDefault="002914F5" w:rsidP="002914F5">
            <w:pPr>
              <w:pStyle w:val="TableParagraph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Florian</w:t>
            </w:r>
          </w:p>
        </w:tc>
        <w:tc>
          <w:tcPr>
            <w:tcW w:w="1560" w:type="dxa"/>
          </w:tcPr>
          <w:p w:rsidR="002914F5" w:rsidRPr="006822A3" w:rsidRDefault="006822A3" w:rsidP="002914F5">
            <w:pPr>
              <w:pStyle w:val="TableParagraph"/>
              <w:jc w:val="center"/>
              <w:rPr>
                <w:sz w:val="18"/>
                <w:szCs w:val="18"/>
              </w:rPr>
            </w:pPr>
            <w:proofErr w:type="spellStart"/>
            <w:r w:rsidRPr="006822A3">
              <w:rPr>
                <w:color w:val="000000" w:themeColor="text1"/>
                <w:sz w:val="18"/>
                <w:szCs w:val="18"/>
              </w:rPr>
              <w:t>Française</w:t>
            </w:r>
            <w:proofErr w:type="spellEnd"/>
          </w:p>
        </w:tc>
        <w:tc>
          <w:tcPr>
            <w:tcW w:w="849" w:type="dxa"/>
          </w:tcPr>
          <w:p w:rsidR="002914F5" w:rsidRPr="006822A3" w:rsidRDefault="002914F5" w:rsidP="002914F5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55</w:t>
            </w:r>
          </w:p>
        </w:tc>
        <w:tc>
          <w:tcPr>
            <w:tcW w:w="850" w:type="dxa"/>
          </w:tcPr>
          <w:p w:rsidR="002914F5" w:rsidRPr="006822A3" w:rsidRDefault="002914F5" w:rsidP="002914F5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55</w:t>
            </w:r>
          </w:p>
        </w:tc>
        <w:tc>
          <w:tcPr>
            <w:tcW w:w="2409" w:type="dxa"/>
          </w:tcPr>
          <w:p w:rsidR="002914F5" w:rsidRPr="006822A3" w:rsidRDefault="002914F5" w:rsidP="002914F5">
            <w:pPr>
              <w:pStyle w:val="TableParagraph"/>
              <w:jc w:val="center"/>
              <w:rPr>
                <w:sz w:val="18"/>
                <w:szCs w:val="18"/>
              </w:rPr>
            </w:pPr>
            <w:r w:rsidRPr="006822A3">
              <w:rPr>
                <w:sz w:val="18"/>
                <w:szCs w:val="18"/>
              </w:rPr>
              <w:t>Coach Assistant</w:t>
            </w:r>
          </w:p>
        </w:tc>
      </w:tr>
    </w:tbl>
    <w:p w:rsidR="008B0FC7" w:rsidRPr="00774C72" w:rsidRDefault="00594A9F" w:rsidP="008B0FC7">
      <w:pPr>
        <w:tabs>
          <w:tab w:val="left" w:pos="3843"/>
          <w:tab w:val="left" w:pos="7180"/>
        </w:tabs>
        <w:ind w:left="-709" w:right="-851"/>
        <w:rPr>
          <w:rFonts w:ascii="Arial" w:hAnsi="Arial"/>
          <w:b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1865BCAE" wp14:editId="12042EF0">
            <wp:simplePos x="0" y="0"/>
            <wp:positionH relativeFrom="column">
              <wp:posOffset>3576955</wp:posOffset>
            </wp:positionH>
            <wp:positionV relativeFrom="paragraph">
              <wp:posOffset>1541326</wp:posOffset>
            </wp:positionV>
            <wp:extent cx="2673350" cy="1332550"/>
            <wp:effectExtent l="0" t="0" r="0" b="127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133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0FC7">
        <w:rPr>
          <w:rFonts w:ascii="Arial" w:hAnsi="Arial"/>
          <w:b/>
        </w:rPr>
        <w:t>Couleur uniforme</w:t>
      </w:r>
      <w:r w:rsidR="00051535">
        <w:rPr>
          <w:rFonts w:ascii="Arial" w:hAnsi="Arial"/>
          <w:b/>
        </w:rPr>
        <w:t xml:space="preserve"> recevant </w:t>
      </w:r>
      <w:r w:rsidR="008B0FC7">
        <w:rPr>
          <w:rFonts w:ascii="Arial" w:hAnsi="Arial"/>
          <w:b/>
        </w:rPr>
        <w:t>:</w:t>
      </w:r>
      <w:r w:rsidR="00A43A86">
        <w:rPr>
          <w:rFonts w:ascii="Arial" w:hAnsi="Arial"/>
          <w:b/>
        </w:rPr>
        <w:t xml:space="preserve"> </w:t>
      </w:r>
      <w:r w:rsidR="00A05D84" w:rsidRPr="00051535">
        <w:rPr>
          <w:rFonts w:ascii="Times New Roman" w:hAnsi="Times New Roman" w:cs="Times New Roman"/>
        </w:rPr>
        <w:t>Bleu ciel</w:t>
      </w:r>
      <w:r w:rsidR="00A43A86">
        <w:rPr>
          <w:rFonts w:ascii="Arial" w:hAnsi="Arial"/>
          <w:b/>
        </w:rPr>
        <w:t xml:space="preserve">             </w:t>
      </w:r>
      <w:r w:rsidR="00051535">
        <w:rPr>
          <w:rFonts w:ascii="Arial" w:hAnsi="Arial"/>
          <w:b/>
        </w:rPr>
        <w:t xml:space="preserve">   </w:t>
      </w:r>
      <w:r w:rsidR="00A43A86">
        <w:rPr>
          <w:rFonts w:ascii="Arial" w:hAnsi="Arial"/>
          <w:b/>
        </w:rPr>
        <w:t xml:space="preserve"> </w:t>
      </w:r>
      <w:r w:rsidR="00051535">
        <w:rPr>
          <w:rFonts w:ascii="Arial" w:hAnsi="Arial"/>
          <w:b/>
        </w:rPr>
        <w:t>Couleur uniforme</w:t>
      </w:r>
      <w:r w:rsidR="00051535">
        <w:rPr>
          <w:rFonts w:ascii="Arial" w:hAnsi="Arial"/>
          <w:b/>
        </w:rPr>
        <w:t xml:space="preserve"> visiteur </w:t>
      </w:r>
      <w:r w:rsidR="00A43A86">
        <w:rPr>
          <w:rFonts w:ascii="Arial" w:hAnsi="Arial"/>
          <w:b/>
        </w:rPr>
        <w:t xml:space="preserve">: </w:t>
      </w:r>
      <w:r w:rsidR="00C2031E" w:rsidRPr="00051535">
        <w:rPr>
          <w:rFonts w:ascii="Times New Roman" w:hAnsi="Times New Roman" w:cs="Times New Roman"/>
        </w:rPr>
        <w:t>Bleu ciel ou Noir</w:t>
      </w:r>
      <w:r w:rsidR="00051535" w:rsidRPr="00051535">
        <w:rPr>
          <w:rFonts w:ascii="Times New Roman" w:hAnsi="Times New Roman" w:cs="Times New Roman"/>
        </w:rPr>
        <w:t xml:space="preserve"> </w:t>
      </w:r>
    </w:p>
    <w:p w:rsidR="008B0FC7" w:rsidRDefault="008B0FC7" w:rsidP="008B0FC7">
      <w:pPr>
        <w:tabs>
          <w:tab w:val="left" w:pos="6015"/>
        </w:tabs>
        <w:ind w:left="-709" w:right="-851"/>
        <w:rPr>
          <w:rFonts w:ascii="Arial"/>
          <w:b/>
        </w:rPr>
      </w:pPr>
      <w:r>
        <w:rPr>
          <w:rFonts w:ascii="Arial"/>
          <w:b/>
        </w:rPr>
        <w:t>D</w:t>
      </w:r>
      <w:r w:rsidR="00E67636">
        <w:rPr>
          <w:rFonts w:ascii="Arial"/>
          <w:b/>
        </w:rPr>
        <w:t xml:space="preserve">ate : </w:t>
      </w:r>
      <w:r w:rsidR="00055457" w:rsidRPr="00051535">
        <w:rPr>
          <w:rFonts w:ascii="Times New Roman" w:hAnsi="Times New Roman" w:cs="Times New Roman"/>
        </w:rPr>
        <w:t>07</w:t>
      </w:r>
      <w:r w:rsidR="002914F5" w:rsidRPr="00051535">
        <w:rPr>
          <w:rFonts w:ascii="Times New Roman" w:hAnsi="Times New Roman" w:cs="Times New Roman"/>
        </w:rPr>
        <w:t>/05/2019</w:t>
      </w:r>
      <w:r>
        <w:rPr>
          <w:rFonts w:ascii="Arial"/>
          <w:b/>
        </w:rPr>
        <w:t xml:space="preserve">                                                      </w:t>
      </w:r>
      <w:proofErr w:type="gramStart"/>
      <w:r>
        <w:rPr>
          <w:rFonts w:ascii="Arial"/>
          <w:b/>
        </w:rPr>
        <w:t xml:space="preserve">   (</w:t>
      </w:r>
      <w:proofErr w:type="gramEnd"/>
      <w:r>
        <w:rPr>
          <w:rFonts w:ascii="Arial"/>
          <w:b/>
        </w:rPr>
        <w:t>Signature et tampon du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Club)</w:t>
      </w:r>
    </w:p>
    <w:p w:rsidR="008B0FC7" w:rsidRDefault="008B0FC7" w:rsidP="008B0FC7">
      <w:pPr>
        <w:tabs>
          <w:tab w:val="left" w:pos="6015"/>
        </w:tabs>
        <w:ind w:left="-709" w:right="-851"/>
        <w:rPr>
          <w:rFonts w:ascii="Arial"/>
          <w:b/>
        </w:rPr>
      </w:pPr>
    </w:p>
    <w:p w:rsidR="008B0FC7" w:rsidRPr="00A43A86" w:rsidRDefault="008B0FC7" w:rsidP="008B0FC7">
      <w:pPr>
        <w:tabs>
          <w:tab w:val="left" w:pos="6015"/>
        </w:tabs>
        <w:ind w:left="-709" w:right="-851"/>
        <w:rPr>
          <w:rFonts w:ascii="Arial"/>
        </w:rPr>
      </w:pPr>
    </w:p>
    <w:sectPr w:rsidR="008B0FC7" w:rsidRPr="00A43A86" w:rsidSect="008B0FC7">
      <w:footerReference w:type="default" r:id="rId8"/>
      <w:pgSz w:w="11906" w:h="16838"/>
      <w:pgMar w:top="689" w:right="1417" w:bottom="818" w:left="1417" w:header="708" w:footer="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252F" w:rsidRDefault="008E252F" w:rsidP="008B0FC7">
      <w:pPr>
        <w:spacing w:after="0" w:line="240" w:lineRule="auto"/>
      </w:pPr>
      <w:r>
        <w:separator/>
      </w:r>
    </w:p>
  </w:endnote>
  <w:endnote w:type="continuationSeparator" w:id="0">
    <w:p w:rsidR="008E252F" w:rsidRDefault="008E252F" w:rsidP="008B0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4517" w:rsidRPr="001D1FC6" w:rsidRDefault="00271BDA">
    <w:pPr>
      <w:pStyle w:val="Pieddepage"/>
      <w:rPr>
        <w:rFonts w:ascii="Times New Roman" w:hAnsi="Times New Roman" w:cs="Times New Roman"/>
        <w:sz w:val="20"/>
        <w:szCs w:val="20"/>
      </w:rPr>
    </w:pPr>
    <w:r w:rsidRPr="001D1FC6"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252F" w:rsidRDefault="008E252F" w:rsidP="008B0FC7">
      <w:pPr>
        <w:spacing w:after="0" w:line="240" w:lineRule="auto"/>
      </w:pPr>
      <w:r>
        <w:separator/>
      </w:r>
    </w:p>
  </w:footnote>
  <w:footnote w:type="continuationSeparator" w:id="0">
    <w:p w:rsidR="008E252F" w:rsidRDefault="008E252F" w:rsidP="008B0F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0FC7"/>
    <w:rsid w:val="00006635"/>
    <w:rsid w:val="00006713"/>
    <w:rsid w:val="00051535"/>
    <w:rsid w:val="00055457"/>
    <w:rsid w:val="000D5885"/>
    <w:rsid w:val="000E3A48"/>
    <w:rsid w:val="001C5CC5"/>
    <w:rsid w:val="002438C3"/>
    <w:rsid w:val="00271BDA"/>
    <w:rsid w:val="002914F5"/>
    <w:rsid w:val="002A2923"/>
    <w:rsid w:val="002F33D0"/>
    <w:rsid w:val="003273CF"/>
    <w:rsid w:val="00331240"/>
    <w:rsid w:val="003902B2"/>
    <w:rsid w:val="003B4A68"/>
    <w:rsid w:val="003C0A48"/>
    <w:rsid w:val="003E2FC4"/>
    <w:rsid w:val="003F322C"/>
    <w:rsid w:val="004006B8"/>
    <w:rsid w:val="0043342A"/>
    <w:rsid w:val="005313EA"/>
    <w:rsid w:val="00592C0E"/>
    <w:rsid w:val="00594A9F"/>
    <w:rsid w:val="006013D8"/>
    <w:rsid w:val="006031E5"/>
    <w:rsid w:val="00632305"/>
    <w:rsid w:val="00640A5A"/>
    <w:rsid w:val="0064311E"/>
    <w:rsid w:val="00644781"/>
    <w:rsid w:val="006462CF"/>
    <w:rsid w:val="006822A3"/>
    <w:rsid w:val="00695C4E"/>
    <w:rsid w:val="006A78B8"/>
    <w:rsid w:val="006C3836"/>
    <w:rsid w:val="006E594E"/>
    <w:rsid w:val="00710FE5"/>
    <w:rsid w:val="007454B5"/>
    <w:rsid w:val="007914CE"/>
    <w:rsid w:val="007B19CE"/>
    <w:rsid w:val="007C5618"/>
    <w:rsid w:val="007C6F15"/>
    <w:rsid w:val="007D0AB9"/>
    <w:rsid w:val="007E3257"/>
    <w:rsid w:val="007F21DE"/>
    <w:rsid w:val="008141E0"/>
    <w:rsid w:val="00830BCD"/>
    <w:rsid w:val="008574C4"/>
    <w:rsid w:val="00877EA4"/>
    <w:rsid w:val="008B0FC7"/>
    <w:rsid w:val="008E252F"/>
    <w:rsid w:val="008E360D"/>
    <w:rsid w:val="009176C4"/>
    <w:rsid w:val="00943E31"/>
    <w:rsid w:val="00965250"/>
    <w:rsid w:val="009944EA"/>
    <w:rsid w:val="009B1FA9"/>
    <w:rsid w:val="009B56B4"/>
    <w:rsid w:val="009F1CA7"/>
    <w:rsid w:val="009F53EF"/>
    <w:rsid w:val="00A05D84"/>
    <w:rsid w:val="00A3073A"/>
    <w:rsid w:val="00A43A86"/>
    <w:rsid w:val="00A9002F"/>
    <w:rsid w:val="00AE72C2"/>
    <w:rsid w:val="00B04485"/>
    <w:rsid w:val="00B04988"/>
    <w:rsid w:val="00B16E7F"/>
    <w:rsid w:val="00B6189E"/>
    <w:rsid w:val="00B77374"/>
    <w:rsid w:val="00BE2114"/>
    <w:rsid w:val="00C2031E"/>
    <w:rsid w:val="00C53BB5"/>
    <w:rsid w:val="00C57F7F"/>
    <w:rsid w:val="00C606A0"/>
    <w:rsid w:val="00C65A02"/>
    <w:rsid w:val="00C9094A"/>
    <w:rsid w:val="00CC20CA"/>
    <w:rsid w:val="00D94DDD"/>
    <w:rsid w:val="00DC7656"/>
    <w:rsid w:val="00DE32BB"/>
    <w:rsid w:val="00E1512A"/>
    <w:rsid w:val="00E20FBE"/>
    <w:rsid w:val="00E42D16"/>
    <w:rsid w:val="00E67636"/>
    <w:rsid w:val="00EB2F34"/>
    <w:rsid w:val="00EF5A5E"/>
    <w:rsid w:val="00F149FF"/>
    <w:rsid w:val="00F3363F"/>
    <w:rsid w:val="00F47259"/>
    <w:rsid w:val="00F97FCE"/>
    <w:rsid w:val="00FC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0D0948"/>
  <w15:docId w15:val="{9EC0AC2B-8BF4-4A71-A95B-76DDBAD83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0FC7"/>
    <w:pPr>
      <w:spacing w:after="200" w:line="276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8B0F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0FC7"/>
    <w:rPr>
      <w:sz w:val="22"/>
      <w:szCs w:val="22"/>
    </w:rPr>
  </w:style>
  <w:style w:type="table" w:customStyle="1" w:styleId="TableNormal">
    <w:name w:val="Table Normal"/>
    <w:uiPriority w:val="2"/>
    <w:semiHidden/>
    <w:unhideWhenUsed/>
    <w:qFormat/>
    <w:rsid w:val="008B0FC7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B0FC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fr-FR" w:bidi="fr-FR"/>
    </w:rPr>
  </w:style>
  <w:style w:type="paragraph" w:styleId="En-tte">
    <w:name w:val="header"/>
    <w:basedOn w:val="Normal"/>
    <w:link w:val="En-tteCar"/>
    <w:uiPriority w:val="99"/>
    <w:unhideWhenUsed/>
    <w:rsid w:val="008B0F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0FC7"/>
    <w:rPr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4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4DD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43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91FEE8F1.dotm</Template>
  <TotalTime>207</TotalTime>
  <Pages>1</Pages>
  <Words>329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Stéphen LESFARGUES</dc:creator>
  <cp:lastModifiedBy>ALEXANDRE LODS</cp:lastModifiedBy>
  <cp:revision>51</cp:revision>
  <cp:lastPrinted>2019-05-07T08:10:00Z</cp:lastPrinted>
  <dcterms:created xsi:type="dcterms:W3CDTF">2018-04-20T11:50:00Z</dcterms:created>
  <dcterms:modified xsi:type="dcterms:W3CDTF">2019-05-07T08:15:00Z</dcterms:modified>
</cp:coreProperties>
</file>