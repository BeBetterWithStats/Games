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885E" w14:textId="081E7AA0" w:rsidR="0018329B" w:rsidRDefault="0018329B" w:rsidP="0018329B">
      <w:r>
        <w:t>Simona MURA &amp; Alexandre LODS</w:t>
      </w:r>
    </w:p>
    <w:p w14:paraId="26315389" w14:textId="5434DD56" w:rsidR="0018329B" w:rsidRDefault="0018329B" w:rsidP="0018329B">
      <w:r>
        <w:t>67 RUE DE PICPUS</w:t>
      </w:r>
    </w:p>
    <w:p w14:paraId="2FFDF80C" w14:textId="1BFD00AF" w:rsidR="0018329B" w:rsidRDefault="0018329B" w:rsidP="0018329B">
      <w:r>
        <w:t>75012 PARIS</w:t>
      </w:r>
    </w:p>
    <w:p w14:paraId="2185F802" w14:textId="77777777" w:rsidR="0018329B" w:rsidRDefault="0018329B" w:rsidP="0018329B"/>
    <w:p w14:paraId="2B882FE2" w14:textId="39398428" w:rsidR="0018329B" w:rsidRDefault="0018329B" w:rsidP="0018329B">
      <w:r>
        <w:t xml:space="preserve">Fait à </w:t>
      </w:r>
      <w:r>
        <w:t>PARIS</w:t>
      </w:r>
      <w:r>
        <w:t xml:space="preserve"> le </w:t>
      </w:r>
      <w:r>
        <w:t>17/07/2019</w:t>
      </w:r>
    </w:p>
    <w:p w14:paraId="22A1ABB3" w14:textId="77777777" w:rsidR="0018329B" w:rsidRDefault="0018329B" w:rsidP="0018329B"/>
    <w:p w14:paraId="21B323A8" w14:textId="63257D67" w:rsidR="0018329B" w:rsidRDefault="0018329B" w:rsidP="0018329B">
      <w:r>
        <w:t xml:space="preserve">Remise </w:t>
      </w:r>
      <w:r>
        <w:t>par email</w:t>
      </w:r>
      <w:r>
        <w:t xml:space="preserve"> contre émargement</w:t>
      </w:r>
      <w:r w:rsidR="00EE41FB">
        <w:t xml:space="preserve"> du présent document</w:t>
      </w:r>
      <w:r>
        <w:t xml:space="preserve"> ou récépissé</w:t>
      </w:r>
    </w:p>
    <w:p w14:paraId="6F19D584" w14:textId="77777777" w:rsidR="0018329B" w:rsidRDefault="0018329B" w:rsidP="0018329B">
      <w:proofErr w:type="gramStart"/>
      <w:r>
        <w:t>Objet:</w:t>
      </w:r>
      <w:proofErr w:type="gramEnd"/>
      <w:r>
        <w:t xml:space="preserve"> Congé – notification de fin de bail</w:t>
      </w:r>
    </w:p>
    <w:p w14:paraId="7CC0A93D" w14:textId="77777777" w:rsidR="0018329B" w:rsidRDefault="0018329B" w:rsidP="0018329B"/>
    <w:p w14:paraId="06298445" w14:textId="7ED7EA8E" w:rsidR="0018329B" w:rsidRDefault="0018329B" w:rsidP="0018329B">
      <w:r>
        <w:t>Madame</w:t>
      </w:r>
      <w:r>
        <w:t xml:space="preserve"> Claire LAURENT</w:t>
      </w:r>
    </w:p>
    <w:p w14:paraId="09F5AE86" w14:textId="77777777" w:rsidR="0018329B" w:rsidRDefault="0018329B" w:rsidP="0018329B"/>
    <w:p w14:paraId="313510BD" w14:textId="72EFD562" w:rsidR="0018329B" w:rsidRDefault="0018329B" w:rsidP="0018329B">
      <w:r>
        <w:t xml:space="preserve">Je fais référence à notre contrat de bail pour le logement </w:t>
      </w:r>
      <w:r w:rsidR="00457C88">
        <w:t>meublé</w:t>
      </w:r>
      <w:bookmarkStart w:id="0" w:name="_GoBack"/>
      <w:bookmarkEnd w:id="0"/>
      <w:r>
        <w:t xml:space="preserve"> situé</w:t>
      </w:r>
      <w:r>
        <w:t xml:space="preserve"> au 67 RUE DE PICPUS à PARIS (75012)</w:t>
      </w:r>
      <w:r>
        <w:t>, signé le</w:t>
      </w:r>
      <w:r>
        <w:t xml:space="preserve"> xx/xx/</w:t>
      </w:r>
      <w:proofErr w:type="spellStart"/>
      <w:r>
        <w:t>xxxx</w:t>
      </w:r>
      <w:proofErr w:type="spellEnd"/>
      <w:r>
        <w:t xml:space="preserve"> , ayant pour date de début </w:t>
      </w:r>
      <w:r>
        <w:t>xx/xx/</w:t>
      </w:r>
      <w:proofErr w:type="spellStart"/>
      <w:r>
        <w:t>xxxx</w:t>
      </w:r>
      <w:proofErr w:type="spellEnd"/>
    </w:p>
    <w:p w14:paraId="3FAB24AB" w14:textId="77777777" w:rsidR="0018329B" w:rsidRDefault="0018329B" w:rsidP="0018329B"/>
    <w:p w14:paraId="23AA88DE" w14:textId="2F68671C" w:rsidR="0018329B" w:rsidRDefault="0018329B" w:rsidP="0018329B">
      <w:r>
        <w:t xml:space="preserve">Je vous informe de </w:t>
      </w:r>
      <w:r>
        <w:t>notre</w:t>
      </w:r>
      <w:r>
        <w:t xml:space="preserve"> volonté de mettre fin au bail.</w:t>
      </w:r>
    </w:p>
    <w:p w14:paraId="605170D5" w14:textId="77777777" w:rsidR="0018329B" w:rsidRDefault="0018329B" w:rsidP="0018329B"/>
    <w:p w14:paraId="2F628075" w14:textId="77777777" w:rsidR="0018329B" w:rsidRDefault="0018329B" w:rsidP="0018329B">
      <w:r>
        <w:t>Le logement se trouve dans une zone tendue, telle que définie en annexe du décret du 10 mai 2013, auquel fait référence l’article 17 de la loi n°89-462 du 6 juillet 1989. Conformément à l'article 15 de cette même loi, le délai de préavis du locataire est réduit à un mois sur ces territoires et commence à courir à compter du jour de la réception de la notification de fin de bail.</w:t>
      </w:r>
    </w:p>
    <w:p w14:paraId="70E6E39D" w14:textId="77777777" w:rsidR="0018329B" w:rsidRDefault="0018329B" w:rsidP="0018329B"/>
    <w:p w14:paraId="64B6F971" w14:textId="10FF8577" w:rsidR="0018329B" w:rsidRDefault="0018329B" w:rsidP="0018329B">
      <w:r>
        <w:t xml:space="preserve">Notre bail prendra donc fin le </w:t>
      </w:r>
      <w:r>
        <w:t>19/08/2019</w:t>
      </w:r>
    </w:p>
    <w:p w14:paraId="47D937B4" w14:textId="77777777" w:rsidR="0018329B" w:rsidRDefault="0018329B" w:rsidP="0018329B"/>
    <w:p w14:paraId="3014405C" w14:textId="705E1B47" w:rsidR="0018329B" w:rsidRDefault="0018329B" w:rsidP="0018329B">
      <w:r>
        <w:t>Nous restons</w:t>
      </w:r>
      <w:r>
        <w:t xml:space="preserve"> à votre entière disposition pour convenir ensemble d’une date d’état des lieux et de remise des clefs.</w:t>
      </w:r>
    </w:p>
    <w:p w14:paraId="13F5C48B" w14:textId="77777777" w:rsidR="0018329B" w:rsidRDefault="0018329B" w:rsidP="0018329B">
      <w:r>
        <w:t>Je vous prie d'agréer, Madame, Monsieur, mes salutations distinguées.</w:t>
      </w:r>
    </w:p>
    <w:p w14:paraId="4FEB63EA" w14:textId="77777777" w:rsidR="003E42D2" w:rsidRDefault="003E42D2"/>
    <w:sectPr w:rsidR="003E42D2" w:rsidSect="003E4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00FE"/>
    <w:rsid w:val="0018329B"/>
    <w:rsid w:val="003E42D2"/>
    <w:rsid w:val="00457C88"/>
    <w:rsid w:val="006400FE"/>
    <w:rsid w:val="00ED15A4"/>
    <w:rsid w:val="00E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809"/>
  <w15:chartTrackingRefBased/>
  <w15:docId w15:val="{F97E9485-06E2-4BD9-9947-C58494AE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434C660.dotm</Template>
  <TotalTime>9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LODS</dc:creator>
  <cp:keywords/>
  <dc:description/>
  <cp:lastModifiedBy>ALEXANDRE LODS</cp:lastModifiedBy>
  <cp:revision>4</cp:revision>
  <dcterms:created xsi:type="dcterms:W3CDTF">2019-07-16T09:21:00Z</dcterms:created>
  <dcterms:modified xsi:type="dcterms:W3CDTF">2019-07-16T09:30:00Z</dcterms:modified>
</cp:coreProperties>
</file>