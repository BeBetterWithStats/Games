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649" w:type="dxa"/>
        <w:tblInd w:w="-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5612"/>
        <w:gridCol w:w="2697"/>
      </w:tblGrid>
      <w:tr w:rsidR="00A45595" w:rsidTr="00EC193B">
        <w:trPr>
          <w:trHeight w:val="2049"/>
        </w:trPr>
        <w:tc>
          <w:tcPr>
            <w:tcW w:w="2340" w:type="dxa"/>
          </w:tcPr>
          <w:p w:rsidR="00A45595" w:rsidRDefault="00A45595" w:rsidP="00EC193B"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219031" cy="1292157"/>
                  <wp:effectExtent l="0" t="0" r="0" b="0"/>
                  <wp:docPr id="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088" cy="1302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2" w:type="dxa"/>
          </w:tcPr>
          <w:p w:rsidR="00A45595" w:rsidRPr="00E32958" w:rsidRDefault="00A45595" w:rsidP="00E32958">
            <w:pPr>
              <w:pStyle w:val="TableParagraph"/>
              <w:spacing w:line="252" w:lineRule="exact"/>
              <w:ind w:right="79"/>
              <w:jc w:val="center"/>
              <w:rPr>
                <w:b/>
                <w:sz w:val="20"/>
                <w:szCs w:val="20"/>
                <w:lang w:val="fr-FR"/>
              </w:rPr>
            </w:pPr>
            <w:r w:rsidRPr="00E32958">
              <w:rPr>
                <w:b/>
                <w:sz w:val="20"/>
                <w:szCs w:val="20"/>
                <w:lang w:val="fr-FR"/>
              </w:rPr>
              <w:t>COMMISSION SPORTIVE NATIONALE BASEBALL</w:t>
            </w:r>
          </w:p>
          <w:p w:rsidR="00A45595" w:rsidRPr="00E32958" w:rsidRDefault="00A45595" w:rsidP="00EC193B">
            <w:pPr>
              <w:pStyle w:val="TableParagraph"/>
              <w:spacing w:line="229" w:lineRule="exact"/>
              <w:ind w:right="79"/>
              <w:jc w:val="center"/>
              <w:rPr>
                <w:sz w:val="20"/>
                <w:szCs w:val="20"/>
                <w:lang w:val="fr-FR"/>
              </w:rPr>
            </w:pPr>
            <w:r w:rsidRPr="00E32958">
              <w:rPr>
                <w:sz w:val="20"/>
                <w:szCs w:val="20"/>
                <w:lang w:val="fr-FR"/>
              </w:rPr>
              <w:t xml:space="preserve">Email : </w:t>
            </w:r>
            <w:hyperlink r:id="rId5" w:history="1">
              <w:r w:rsidRPr="00E32958">
                <w:rPr>
                  <w:rStyle w:val="Lienhypertexte"/>
                  <w:sz w:val="20"/>
                  <w:szCs w:val="20"/>
                  <w:lang w:val="fr-FR"/>
                </w:rPr>
                <w:t>jeanmarie.meurant@ffbs.fr</w:t>
              </w:r>
            </w:hyperlink>
          </w:p>
          <w:p w:rsidR="00A45595" w:rsidRPr="00E32958" w:rsidRDefault="00A45595" w:rsidP="00EC193B">
            <w:pPr>
              <w:pStyle w:val="TableParagraph"/>
              <w:spacing w:line="229" w:lineRule="exact"/>
              <w:ind w:right="79"/>
              <w:jc w:val="center"/>
              <w:rPr>
                <w:sz w:val="20"/>
                <w:szCs w:val="20"/>
                <w:lang w:val="fr-FR"/>
              </w:rPr>
            </w:pPr>
            <w:r w:rsidRPr="00E32958">
              <w:rPr>
                <w:sz w:val="20"/>
                <w:szCs w:val="20"/>
                <w:lang w:val="fr-FR"/>
              </w:rPr>
              <w:t>Tel : 06 09 26 45 81</w:t>
            </w:r>
          </w:p>
          <w:p w:rsidR="00E32958" w:rsidRPr="00E32958" w:rsidRDefault="00A45595" w:rsidP="00E32958">
            <w:pPr>
              <w:pStyle w:val="TableParagraph"/>
              <w:spacing w:before="1" w:line="525" w:lineRule="auto"/>
              <w:ind w:right="79"/>
              <w:jc w:val="center"/>
              <w:rPr>
                <w:sz w:val="24"/>
                <w:szCs w:val="24"/>
                <w:lang w:val="fr-FR"/>
              </w:rPr>
            </w:pPr>
            <w:r w:rsidRPr="00E32958">
              <w:rPr>
                <w:sz w:val="20"/>
                <w:szCs w:val="20"/>
                <w:lang w:val="fr-FR"/>
              </w:rPr>
              <w:t>Siège fédéral : FFBS, 41 rue de Fécamp, 75012 Paris</w:t>
            </w:r>
            <w:r w:rsidR="00E32958" w:rsidRPr="00E32958">
              <w:rPr>
                <w:sz w:val="20"/>
                <w:szCs w:val="20"/>
                <w:lang w:val="fr-FR"/>
              </w:rPr>
              <w:t xml:space="preserve">                </w:t>
            </w:r>
            <w:r w:rsidR="00E32958">
              <w:rPr>
                <w:b/>
                <w:sz w:val="20"/>
                <w:szCs w:val="20"/>
                <w:lang w:val="fr-FR"/>
              </w:rPr>
              <w:t>CHALLENGE DE FRANCE 2019</w:t>
            </w:r>
            <w:r w:rsidR="00E32958">
              <w:rPr>
                <w:b/>
                <w:sz w:val="20"/>
                <w:szCs w:val="20"/>
                <w:lang w:val="fr-FR"/>
              </w:rPr>
              <w:br/>
              <w:t>Montpellier - Beaucaire</w:t>
            </w:r>
          </w:p>
        </w:tc>
        <w:tc>
          <w:tcPr>
            <w:tcW w:w="2697" w:type="dxa"/>
          </w:tcPr>
          <w:p w:rsidR="00A45595" w:rsidRDefault="00A45595" w:rsidP="00EC193B">
            <w:pPr>
              <w:pStyle w:val="TableParagraph"/>
              <w:spacing w:before="1"/>
              <w:jc w:val="center"/>
              <w:rPr>
                <w:sz w:val="24"/>
                <w:lang w:val="fr-FR"/>
              </w:rPr>
            </w:pPr>
          </w:p>
          <w:p w:rsidR="00A45595" w:rsidRPr="00B91D87" w:rsidRDefault="00A45595" w:rsidP="00EC193B">
            <w:pPr>
              <w:pStyle w:val="TableParagraph"/>
              <w:spacing w:before="1"/>
              <w:jc w:val="center"/>
              <w:rPr>
                <w:sz w:val="24"/>
                <w:lang w:val="fr-FR"/>
              </w:rPr>
            </w:pPr>
            <w:r w:rsidRPr="00B91D87">
              <w:rPr>
                <w:sz w:val="24"/>
                <w:lang w:val="fr-FR"/>
              </w:rPr>
              <w:t>Document à</w:t>
            </w:r>
            <w:r>
              <w:rPr>
                <w:sz w:val="24"/>
                <w:lang w:val="fr-FR"/>
              </w:rPr>
              <w:t xml:space="preserve"> faire parvenir à la Fédération </w:t>
            </w:r>
            <w:r w:rsidRPr="00B91D87">
              <w:rPr>
                <w:sz w:val="24"/>
                <w:lang w:val="fr-FR"/>
              </w:rPr>
              <w:t xml:space="preserve">: </w:t>
            </w:r>
          </w:p>
          <w:p w:rsidR="00A45595" w:rsidRDefault="00A45595" w:rsidP="00EC193B">
            <w:pPr>
              <w:pStyle w:val="TableParagraph"/>
              <w:spacing w:before="1"/>
              <w:jc w:val="center"/>
              <w:rPr>
                <w:b/>
                <w:color w:val="FF0000"/>
                <w:sz w:val="24"/>
                <w:lang w:val="fr-FR"/>
              </w:rPr>
            </w:pPr>
            <w:r w:rsidRPr="00B91D87">
              <w:rPr>
                <w:b/>
                <w:color w:val="FF0000"/>
                <w:sz w:val="24"/>
                <w:lang w:val="fr-FR"/>
              </w:rPr>
              <w:t>15 jours avant le début de la compétition (cachet de la poste faisant foi)</w:t>
            </w:r>
          </w:p>
          <w:p w:rsidR="00A45595" w:rsidRPr="00B91D87" w:rsidRDefault="00A45595" w:rsidP="00EC193B">
            <w:pPr>
              <w:pStyle w:val="TableParagraph"/>
              <w:spacing w:before="1"/>
              <w:jc w:val="center"/>
              <w:rPr>
                <w:b/>
                <w:i/>
                <w:color w:val="FF0000"/>
                <w:sz w:val="20"/>
                <w:szCs w:val="20"/>
                <w:lang w:val="fr-FR"/>
              </w:rPr>
            </w:pPr>
            <w:r w:rsidRPr="00B91D87">
              <w:rPr>
                <w:b/>
                <w:i/>
                <w:color w:val="FF0000"/>
                <w:sz w:val="20"/>
                <w:szCs w:val="20"/>
                <w:u w:val="single"/>
                <w:lang w:val="fr-FR"/>
              </w:rPr>
              <w:t>Rappel</w:t>
            </w:r>
            <w:r>
              <w:rPr>
                <w:b/>
                <w:i/>
                <w:color w:val="FF0000"/>
                <w:sz w:val="20"/>
                <w:szCs w:val="20"/>
                <w:u w:val="single"/>
                <w:lang w:val="fr-FR"/>
              </w:rPr>
              <w:t xml:space="preserve"> article 13.2.2</w:t>
            </w:r>
            <w:r w:rsidRPr="00B91D87">
              <w:rPr>
                <w:b/>
                <w:i/>
                <w:color w:val="FF0000"/>
                <w:sz w:val="20"/>
                <w:szCs w:val="20"/>
                <w:u w:val="single"/>
                <w:lang w:val="fr-FR"/>
              </w:rPr>
              <w:t> :</w:t>
            </w:r>
            <w:r w:rsidRPr="00B91D87">
              <w:rPr>
                <w:b/>
                <w:i/>
                <w:color w:val="FF0000"/>
                <w:sz w:val="20"/>
                <w:szCs w:val="20"/>
                <w:lang w:val="fr-FR"/>
              </w:rPr>
              <w:t xml:space="preserve"> pénalité financière de 300 € hors délai</w:t>
            </w:r>
          </w:p>
        </w:tc>
      </w:tr>
    </w:tbl>
    <w:p w:rsidR="00A45595" w:rsidRPr="006808CF" w:rsidRDefault="00F20FBE" w:rsidP="00A45595">
      <w:pPr>
        <w:pStyle w:val="Titre1"/>
        <w:jc w:val="center"/>
        <w:rPr>
          <w:rFonts w:asci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AF069CA" wp14:editId="741765F0">
            <wp:simplePos x="0" y="0"/>
            <wp:positionH relativeFrom="column">
              <wp:posOffset>3651250</wp:posOffset>
            </wp:positionH>
            <wp:positionV relativeFrom="paragraph">
              <wp:posOffset>7092950</wp:posOffset>
            </wp:positionV>
            <wp:extent cx="2673350" cy="1332550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33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595" w:rsidRPr="003A7C51">
        <w:rPr>
          <w:rFonts w:ascii="Times New Roman"/>
          <w:color w:val="000000" w:themeColor="text1"/>
          <w:sz w:val="28"/>
          <w:szCs w:val="28"/>
        </w:rPr>
        <w:t xml:space="preserve">Challenge de </w:t>
      </w:r>
      <w:r w:rsidR="00E32958">
        <w:rPr>
          <w:rFonts w:ascii="Times New Roman"/>
          <w:color w:val="000000" w:themeColor="text1"/>
          <w:sz w:val="28"/>
          <w:szCs w:val="28"/>
        </w:rPr>
        <w:t xml:space="preserve">France 2019 </w:t>
      </w:r>
      <w:r w:rsidR="00A45595" w:rsidRPr="003A7C51">
        <w:rPr>
          <w:rFonts w:ascii="Times New Roman"/>
          <w:color w:val="000000" w:themeColor="text1"/>
          <w:sz w:val="28"/>
          <w:szCs w:val="28"/>
        </w:rPr>
        <w:t xml:space="preserve">Roster Provisoire </w:t>
      </w:r>
      <w:r w:rsidR="00A45595" w:rsidRPr="006808CF">
        <w:rPr>
          <w:rFonts w:ascii="Times New Roman"/>
          <w:b/>
          <w:color w:val="000000" w:themeColor="text1"/>
          <w:sz w:val="24"/>
          <w:szCs w:val="24"/>
        </w:rPr>
        <w:t>(en respectant l</w:t>
      </w:r>
      <w:r w:rsidR="00A45595" w:rsidRPr="006808CF">
        <w:rPr>
          <w:rFonts w:ascii="Times New Roman"/>
          <w:b/>
          <w:color w:val="000000" w:themeColor="text1"/>
          <w:sz w:val="24"/>
          <w:szCs w:val="24"/>
        </w:rPr>
        <w:t>’</w:t>
      </w:r>
      <w:r w:rsidR="00A45595" w:rsidRPr="006808CF">
        <w:rPr>
          <w:rFonts w:ascii="Times New Roman"/>
          <w:b/>
          <w:color w:val="000000" w:themeColor="text1"/>
          <w:sz w:val="24"/>
          <w:szCs w:val="24"/>
        </w:rPr>
        <w:t>article 13.2.1 et 13.3)</w:t>
      </w:r>
    </w:p>
    <w:tbl>
      <w:tblPr>
        <w:tblStyle w:val="TableNormal"/>
        <w:tblW w:w="89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2846"/>
        <w:gridCol w:w="1842"/>
        <w:gridCol w:w="1419"/>
        <w:gridCol w:w="2334"/>
      </w:tblGrid>
      <w:tr w:rsidR="0073563D" w:rsidTr="00EC193B">
        <w:trPr>
          <w:trHeight w:val="340"/>
          <w:jc w:val="center"/>
        </w:trPr>
        <w:tc>
          <w:tcPr>
            <w:tcW w:w="525" w:type="dxa"/>
          </w:tcPr>
          <w:p w:rsidR="0073563D" w:rsidRPr="00B11CD9" w:rsidRDefault="0073563D" w:rsidP="00EC193B">
            <w:pPr>
              <w:pStyle w:val="TableParagraph"/>
              <w:rPr>
                <w:sz w:val="24"/>
                <w:szCs w:val="24"/>
                <w:lang w:val="fr-FR"/>
              </w:rPr>
            </w:pPr>
          </w:p>
        </w:tc>
        <w:tc>
          <w:tcPr>
            <w:tcW w:w="2846" w:type="dxa"/>
          </w:tcPr>
          <w:p w:rsidR="0073563D" w:rsidRPr="00B11CD9" w:rsidRDefault="0073563D" w:rsidP="00EC193B">
            <w:pPr>
              <w:pStyle w:val="TableParagraph"/>
              <w:spacing w:line="229" w:lineRule="exact"/>
              <w:ind w:left="1166" w:right="1160"/>
              <w:jc w:val="center"/>
              <w:rPr>
                <w:b/>
                <w:sz w:val="24"/>
                <w:szCs w:val="24"/>
              </w:rPr>
            </w:pPr>
            <w:r w:rsidRPr="00B11CD9"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842" w:type="dxa"/>
          </w:tcPr>
          <w:p w:rsidR="0073563D" w:rsidRPr="00B11CD9" w:rsidRDefault="0073563D" w:rsidP="00EC193B">
            <w:pPr>
              <w:pStyle w:val="TableParagraph"/>
              <w:spacing w:line="229" w:lineRule="exact"/>
              <w:ind w:left="548"/>
              <w:rPr>
                <w:b/>
                <w:sz w:val="24"/>
                <w:szCs w:val="24"/>
              </w:rPr>
            </w:pPr>
            <w:r w:rsidRPr="00B11CD9">
              <w:rPr>
                <w:b/>
                <w:sz w:val="24"/>
                <w:szCs w:val="24"/>
              </w:rPr>
              <w:t>Prénom</w:t>
            </w:r>
          </w:p>
        </w:tc>
        <w:tc>
          <w:tcPr>
            <w:tcW w:w="1419" w:type="dxa"/>
          </w:tcPr>
          <w:p w:rsidR="0073563D" w:rsidRPr="00B11CD9" w:rsidRDefault="0073563D" w:rsidP="00EC193B">
            <w:pPr>
              <w:pStyle w:val="TableParagraph"/>
              <w:spacing w:line="229" w:lineRule="exact"/>
              <w:ind w:left="211"/>
              <w:rPr>
                <w:b/>
                <w:sz w:val="24"/>
                <w:szCs w:val="24"/>
              </w:rPr>
            </w:pPr>
            <w:r w:rsidRPr="00B11CD9">
              <w:rPr>
                <w:b/>
                <w:sz w:val="24"/>
                <w:szCs w:val="24"/>
              </w:rPr>
              <w:t>Date de naissance</w:t>
            </w:r>
          </w:p>
        </w:tc>
        <w:tc>
          <w:tcPr>
            <w:tcW w:w="2334" w:type="dxa"/>
          </w:tcPr>
          <w:p w:rsidR="0073563D" w:rsidRPr="00B11CD9" w:rsidRDefault="0073563D" w:rsidP="00EC193B">
            <w:pPr>
              <w:pStyle w:val="TableParagraph"/>
              <w:spacing w:line="229" w:lineRule="exact"/>
              <w:ind w:left="684"/>
              <w:rPr>
                <w:b/>
                <w:sz w:val="24"/>
                <w:szCs w:val="24"/>
              </w:rPr>
            </w:pPr>
            <w:r w:rsidRPr="00B11CD9">
              <w:rPr>
                <w:b/>
                <w:sz w:val="24"/>
                <w:szCs w:val="24"/>
              </w:rPr>
              <w:t>N° licence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ALFARA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Lionel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24/01/1975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026455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BAOUI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22/08/1998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084206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3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BELONIS HEREDIA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19/08/1994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110074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4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BRELLE-ANDRADE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Matthieu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08/12/1984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005708</w:t>
            </w:r>
          </w:p>
        </w:tc>
      </w:tr>
      <w:tr w:rsidR="005A1D3C" w:rsidTr="00EC193B">
        <w:trPr>
          <w:trHeight w:val="341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5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Félix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14/03/1989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079462</w:t>
            </w:r>
          </w:p>
        </w:tc>
      </w:tr>
      <w:tr w:rsidR="005A1D3C" w:rsidTr="00EC193B">
        <w:trPr>
          <w:trHeight w:val="337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6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BRUNET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Amaël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18/06/1984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004423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7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CHALANT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Nicolas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27/03/2001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086514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8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DELOGU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20/12/1991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105196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7"/>
              <w:jc w:val="center"/>
              <w:rPr>
                <w:sz w:val="24"/>
                <w:szCs w:val="24"/>
              </w:rPr>
            </w:pPr>
            <w:r w:rsidRPr="00B11CD9">
              <w:rPr>
                <w:w w:val="99"/>
                <w:sz w:val="24"/>
                <w:szCs w:val="24"/>
              </w:rPr>
              <w:t>9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GAILEY</w:t>
            </w:r>
            <w:r w:rsidR="00C84CDD">
              <w:rPr>
                <w:sz w:val="24"/>
                <w:szCs w:val="24"/>
              </w:rPr>
              <w:t xml:space="preserve"> JR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Frank</w:t>
            </w:r>
            <w:r w:rsidR="00C84CDD">
              <w:rPr>
                <w:sz w:val="24"/>
                <w:szCs w:val="24"/>
              </w:rPr>
              <w:t xml:space="preserve"> Thomas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18/11/1985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110485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C84CDD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GILBERT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Gary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08/08/2003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075123</w:t>
            </w:r>
          </w:p>
        </w:tc>
      </w:tr>
      <w:tr w:rsidR="005A1D3C" w:rsidTr="00EC193B">
        <w:trPr>
          <w:trHeight w:val="337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11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HARRIS</w:t>
            </w:r>
          </w:p>
        </w:tc>
        <w:tc>
          <w:tcPr>
            <w:tcW w:w="1842" w:type="dxa"/>
          </w:tcPr>
          <w:p w:rsidR="005A1D3C" w:rsidRPr="00B11CD9" w:rsidRDefault="00C84CDD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</w:t>
            </w:r>
            <w:r w:rsidR="005A1D3C">
              <w:rPr>
                <w:sz w:val="24"/>
                <w:szCs w:val="24"/>
              </w:rPr>
              <w:t>relle</w:t>
            </w:r>
            <w:r>
              <w:rPr>
                <w:sz w:val="24"/>
                <w:szCs w:val="24"/>
              </w:rPr>
              <w:t xml:space="preserve"> Lee</w:t>
            </w:r>
          </w:p>
        </w:tc>
        <w:tc>
          <w:tcPr>
            <w:tcW w:w="1419" w:type="dxa"/>
          </w:tcPr>
          <w:p w:rsidR="005A1D3C" w:rsidRPr="00B11CD9" w:rsidRDefault="003A22E9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12/12/1986</w:t>
            </w:r>
          </w:p>
        </w:tc>
        <w:tc>
          <w:tcPr>
            <w:tcW w:w="2334" w:type="dxa"/>
          </w:tcPr>
          <w:p w:rsidR="005A1D3C" w:rsidRPr="00B11CD9" w:rsidRDefault="00C41A52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110548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12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HEBERDEN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Clifford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15/08/2000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074581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13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02/05/1995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110073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14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JENKINS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Brendan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30/09/1994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110075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15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JIMINIAN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Léo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21/02/1999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031422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16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 w:rsidRPr="00A22955">
              <w:rPr>
                <w:sz w:val="24"/>
                <w:szCs w:val="24"/>
              </w:rPr>
              <w:t>JUMA</w:t>
            </w:r>
            <w:r w:rsidR="00C84CDD">
              <w:rPr>
                <w:sz w:val="24"/>
                <w:szCs w:val="24"/>
              </w:rPr>
              <w:t>-</w:t>
            </w:r>
            <w:r w:rsidRPr="00A22955">
              <w:rPr>
                <w:sz w:val="24"/>
                <w:szCs w:val="24"/>
              </w:rPr>
              <w:t>TRINIDAD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Enrique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 w:rsidRPr="00A22955">
              <w:rPr>
                <w:sz w:val="24"/>
                <w:szCs w:val="24"/>
              </w:rPr>
              <w:t>29/08/1974</w:t>
            </w:r>
          </w:p>
        </w:tc>
        <w:tc>
          <w:tcPr>
            <w:tcW w:w="2334" w:type="dxa"/>
          </w:tcPr>
          <w:p w:rsidR="005A1D3C" w:rsidRPr="00B11CD9" w:rsidRDefault="00C41A52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035204</w:t>
            </w:r>
          </w:p>
        </w:tc>
      </w:tr>
      <w:tr w:rsidR="005A1D3C" w:rsidTr="00EC193B">
        <w:trPr>
          <w:trHeight w:val="338"/>
          <w:jc w:val="center"/>
        </w:trPr>
        <w:tc>
          <w:tcPr>
            <w:tcW w:w="525" w:type="dxa"/>
          </w:tcPr>
          <w:p w:rsidR="005A1D3C" w:rsidRPr="00B11CD9" w:rsidRDefault="00C84CDD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KLIN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Valentin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06/11/1999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086559</w:t>
            </w:r>
          </w:p>
        </w:tc>
      </w:tr>
      <w:tr w:rsidR="005A1D3C" w:rsidTr="00EC193B">
        <w:trPr>
          <w:trHeight w:val="337"/>
          <w:jc w:val="center"/>
        </w:trPr>
        <w:tc>
          <w:tcPr>
            <w:tcW w:w="525" w:type="dxa"/>
          </w:tcPr>
          <w:p w:rsidR="005A1D3C" w:rsidRPr="00B11CD9" w:rsidRDefault="00C84CDD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LAUFENBUCHLER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Thibault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11/09/2000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090296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C84CDD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LAUNAY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Mathéo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14/08/2003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086542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C84CDD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LEMESTRE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Pierrick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06/09/1982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017158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C84CDD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LODS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Alexandre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29/05/1981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037364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C84CDD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MAPAKOU</w:t>
            </w:r>
            <w:r w:rsidR="00C84CDD">
              <w:rPr>
                <w:sz w:val="24"/>
                <w:szCs w:val="24"/>
              </w:rPr>
              <w:t xml:space="preserve"> DJEMBO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Jimmy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03/10/1999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081013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C84CDD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MARTINEZ SCOTT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Romain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13/03/1985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026460</w:t>
            </w:r>
          </w:p>
        </w:tc>
      </w:tr>
      <w:tr w:rsidR="005A1D3C" w:rsidTr="00EC193B">
        <w:trPr>
          <w:trHeight w:val="338"/>
          <w:jc w:val="center"/>
        </w:trPr>
        <w:tc>
          <w:tcPr>
            <w:tcW w:w="525" w:type="dxa"/>
          </w:tcPr>
          <w:p w:rsidR="005A1D3C" w:rsidRPr="00B11CD9" w:rsidRDefault="00C84CDD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PERDOMO</w:t>
            </w:r>
            <w:r w:rsidR="00C84CDD">
              <w:rPr>
                <w:sz w:val="24"/>
                <w:szCs w:val="24"/>
              </w:rPr>
              <w:t xml:space="preserve"> CASTRO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</w:t>
            </w:r>
            <w:r w:rsidR="00C84CDD">
              <w:rPr>
                <w:sz w:val="24"/>
                <w:szCs w:val="24"/>
              </w:rPr>
              <w:t xml:space="preserve"> José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24/05/1993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098538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C84CDD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PEYRICHOU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Florian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06/11/1985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022957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C84CDD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RIVERA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Joe Anthony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06/01/1994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110072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C84CDD" w:rsidP="005A1D3C">
            <w:pPr>
              <w:pStyle w:val="TableParagraph"/>
              <w:ind w:left="86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TOWNSEND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Ian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14/05/1993</w:t>
            </w:r>
          </w:p>
        </w:tc>
        <w:tc>
          <w:tcPr>
            <w:tcW w:w="2334" w:type="dxa"/>
          </w:tcPr>
          <w:p w:rsidR="005A1D3C" w:rsidRPr="00B11CD9" w:rsidRDefault="00C41A52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110547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C84CDD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ZOIA</w:t>
            </w: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Benjamin</w:t>
            </w: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14/08/1990</w:t>
            </w: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038899</w:t>
            </w:r>
          </w:p>
        </w:tc>
      </w:tr>
      <w:tr w:rsidR="005A1D3C" w:rsidTr="00EC193B">
        <w:trPr>
          <w:trHeight w:val="340"/>
          <w:jc w:val="center"/>
        </w:trPr>
        <w:tc>
          <w:tcPr>
            <w:tcW w:w="525" w:type="dxa"/>
          </w:tcPr>
          <w:p w:rsidR="005A1D3C" w:rsidRPr="00B11CD9" w:rsidRDefault="00C84CDD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bookmarkStart w:id="0" w:name="_GoBack"/>
            <w:bookmarkEnd w:id="0"/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5A1D3C" w:rsidTr="00A45595">
        <w:trPr>
          <w:trHeight w:val="98"/>
          <w:jc w:val="center"/>
        </w:trPr>
        <w:tc>
          <w:tcPr>
            <w:tcW w:w="525" w:type="dxa"/>
          </w:tcPr>
          <w:p w:rsidR="005A1D3C" w:rsidRPr="00B11CD9" w:rsidRDefault="005A1D3C" w:rsidP="005A1D3C">
            <w:pPr>
              <w:pStyle w:val="TableParagraph"/>
              <w:spacing w:line="229" w:lineRule="exact"/>
              <w:ind w:left="86" w:right="80"/>
              <w:jc w:val="center"/>
              <w:rPr>
                <w:sz w:val="24"/>
                <w:szCs w:val="24"/>
              </w:rPr>
            </w:pPr>
            <w:r w:rsidRPr="00B11CD9">
              <w:rPr>
                <w:sz w:val="24"/>
                <w:szCs w:val="24"/>
              </w:rPr>
              <w:t>30</w:t>
            </w:r>
          </w:p>
        </w:tc>
        <w:tc>
          <w:tcPr>
            <w:tcW w:w="2846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5A1D3C" w:rsidRPr="00B11CD9" w:rsidRDefault="005A1D3C" w:rsidP="005A1D3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19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2334" w:type="dxa"/>
          </w:tcPr>
          <w:p w:rsidR="005A1D3C" w:rsidRPr="00B11CD9" w:rsidRDefault="005A1D3C" w:rsidP="005A1D3C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</w:tbl>
    <w:p w:rsidR="00A45595" w:rsidRDefault="00A45595" w:rsidP="00A45595">
      <w:pPr>
        <w:ind w:left="142"/>
        <w:rPr>
          <w:rFonts w:ascii="Arial"/>
        </w:rPr>
      </w:pPr>
      <w:r>
        <w:rPr>
          <w:rFonts w:ascii="Arial"/>
        </w:rPr>
        <w:t xml:space="preserve"> Date</w:t>
      </w:r>
      <w:r>
        <w:rPr>
          <w:rFonts w:ascii="Arial"/>
        </w:rPr>
        <w:t> </w:t>
      </w:r>
      <w:r>
        <w:rPr>
          <w:rFonts w:ascii="Arial"/>
        </w:rPr>
        <w:t>:</w:t>
      </w:r>
      <w:r w:rsidR="003A5D2C">
        <w:rPr>
          <w:rFonts w:ascii="Arial"/>
        </w:rPr>
        <w:t xml:space="preserve"> 2</w:t>
      </w:r>
      <w:r w:rsidR="00A10EBF">
        <w:rPr>
          <w:rFonts w:ascii="Arial"/>
        </w:rPr>
        <w:t>4</w:t>
      </w:r>
      <w:r w:rsidR="003A5D2C">
        <w:rPr>
          <w:rFonts w:ascii="Arial"/>
        </w:rPr>
        <w:t>/04/2019</w:t>
      </w:r>
      <w:r w:rsidR="00FC7B70"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 xml:space="preserve">             Signature et tampon du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club</w:t>
      </w:r>
    </w:p>
    <w:p w:rsidR="0082139C" w:rsidRDefault="00C84CDD"/>
    <w:sectPr w:rsidR="0082139C" w:rsidSect="00A45595">
      <w:pgSz w:w="12240" w:h="15840"/>
      <w:pgMar w:top="437" w:right="1417" w:bottom="28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595"/>
    <w:rsid w:val="002438C3"/>
    <w:rsid w:val="002F0F76"/>
    <w:rsid w:val="003A22E9"/>
    <w:rsid w:val="003A5D2C"/>
    <w:rsid w:val="0041088E"/>
    <w:rsid w:val="004909B6"/>
    <w:rsid w:val="005313EA"/>
    <w:rsid w:val="005A1D3C"/>
    <w:rsid w:val="005A3E2F"/>
    <w:rsid w:val="005B2717"/>
    <w:rsid w:val="006A2B8A"/>
    <w:rsid w:val="006C3836"/>
    <w:rsid w:val="0073563D"/>
    <w:rsid w:val="007914CE"/>
    <w:rsid w:val="007C6F15"/>
    <w:rsid w:val="008141E0"/>
    <w:rsid w:val="00822B68"/>
    <w:rsid w:val="00A10EBF"/>
    <w:rsid w:val="00A22955"/>
    <w:rsid w:val="00A45595"/>
    <w:rsid w:val="00AE72C2"/>
    <w:rsid w:val="00C41A52"/>
    <w:rsid w:val="00C53BB5"/>
    <w:rsid w:val="00C65A02"/>
    <w:rsid w:val="00C84CDD"/>
    <w:rsid w:val="00C9016B"/>
    <w:rsid w:val="00CB36E1"/>
    <w:rsid w:val="00CC20CA"/>
    <w:rsid w:val="00E1512A"/>
    <w:rsid w:val="00E32958"/>
    <w:rsid w:val="00E811E7"/>
    <w:rsid w:val="00F20FBE"/>
    <w:rsid w:val="00F97FCE"/>
    <w:rsid w:val="00FB50AB"/>
    <w:rsid w:val="00FC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26D4"/>
  <w15:docId w15:val="{9542756B-8E9F-48D1-8C05-72B25BB7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595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45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5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A45595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455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styleId="Lienhypertexte">
    <w:name w:val="Hyperlink"/>
    <w:basedOn w:val="Policepardfaut"/>
    <w:uiPriority w:val="99"/>
    <w:unhideWhenUsed/>
    <w:rsid w:val="00A4559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1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jeanmarie.meurant@ffbs.f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E27E54E9.dotm</Template>
  <TotalTime>40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Stéphen LESFARGUES</dc:creator>
  <cp:lastModifiedBy>ALEXANDRE LODS</cp:lastModifiedBy>
  <cp:revision>19</cp:revision>
  <cp:lastPrinted>2019-04-24T06:36:00Z</cp:lastPrinted>
  <dcterms:created xsi:type="dcterms:W3CDTF">2019-04-04T13:26:00Z</dcterms:created>
  <dcterms:modified xsi:type="dcterms:W3CDTF">2019-04-24T18:17:00Z</dcterms:modified>
</cp:coreProperties>
</file>